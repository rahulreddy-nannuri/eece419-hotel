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716" w:rsidRDefault="00A81384">
      <w:pPr>
        <w:pStyle w:val="a3"/>
        <w:jc w:val="right"/>
      </w:pPr>
      <w:r>
        <w:t>X-Reserve</w:t>
      </w:r>
    </w:p>
    <w:p w:rsidR="007C0716" w:rsidRDefault="00A81384">
      <w:pPr>
        <w:pStyle w:val="a3"/>
        <w:jc w:val="right"/>
      </w:pPr>
      <w:r>
        <w:t>Software Testing</w:t>
      </w:r>
    </w:p>
    <w:p w:rsidR="007C0716" w:rsidRDefault="007C0716">
      <w:pPr>
        <w:pStyle w:val="a3"/>
        <w:jc w:val="right"/>
      </w:pPr>
    </w:p>
    <w:p w:rsidR="007C0716" w:rsidRDefault="00A81384">
      <w:pPr>
        <w:pStyle w:val="a3"/>
        <w:jc w:val="right"/>
        <w:rPr>
          <w:sz w:val="28"/>
        </w:rPr>
      </w:pPr>
      <w:r>
        <w:rPr>
          <w:sz w:val="28"/>
        </w:rPr>
        <w:t>Version 1.0</w:t>
      </w:r>
    </w:p>
    <w:p w:rsidR="007C0716" w:rsidRPr="007C0716" w:rsidRDefault="00BC4DC9" w:rsidP="007C0716">
      <w:pPr>
        <w:pStyle w:val="Standard"/>
        <w:spacing w:line="360" w:lineRule="auto"/>
        <w:ind w:left="6480"/>
        <w:rPr>
          <w:b/>
          <w:lang w:val="en-CA"/>
        </w:rPr>
      </w:pPr>
      <w:r>
        <w:rPr>
          <w:rStyle w:val="Default20Paragraph20Font"/>
          <w:b/>
          <w:lang w:val="en-CA"/>
        </w:rPr>
        <w:t xml:space="preserve">          </w:t>
      </w:r>
      <w:r w:rsidRPr="00BC4DC9">
        <w:rPr>
          <w:rStyle w:val="Default20Paragraph20Font"/>
          <w:b/>
        </w:rPr>
        <w:t>November 16, 2009</w:t>
      </w:r>
    </w:p>
    <w:p w:rsidR="00BC4DC9" w:rsidRDefault="00BC4DC9"/>
    <w:p w:rsidR="00BC4DC9" w:rsidRDefault="00BC4DC9"/>
    <w:p w:rsidR="007C0716" w:rsidRDefault="007C0716"/>
    <w:p w:rsidR="007C0716" w:rsidRDefault="00AC6649" w:rsidP="007C0716">
      <w:pPr>
        <w:jc w:val="center"/>
      </w:pPr>
      <w:r w:rsidRPr="00AC6649"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1.25pt;height:181.5pt;visibility:visible;mso-wrap-style:square">
            <v:imagedata r:id="rId8" o:title=""/>
          </v:shape>
        </w:pict>
      </w:r>
    </w:p>
    <w:p w:rsidR="00BC4DC9" w:rsidRDefault="00BC4DC9"/>
    <w:p w:rsidR="00BC4DC9" w:rsidRDefault="00BC4DC9"/>
    <w:p w:rsidR="00BC4DC9" w:rsidRDefault="00BC4DC9"/>
    <w:p w:rsidR="00BC4DC9" w:rsidRPr="00BC4DC9" w:rsidRDefault="00BC4DC9" w:rsidP="00BC4DC9">
      <w:pPr>
        <w:pStyle w:val="Standard"/>
        <w:spacing w:line="360" w:lineRule="auto"/>
        <w:jc w:val="center"/>
        <w:rPr>
          <w:b/>
          <w:lang w:val="en-CA"/>
        </w:rPr>
      </w:pPr>
      <w:r w:rsidRPr="00BC4DC9">
        <w:rPr>
          <w:b/>
          <w:lang w:val="en-CA"/>
        </w:rPr>
        <w:t>Pod 1</w:t>
      </w:r>
    </w:p>
    <w:tbl>
      <w:tblPr>
        <w:tblW w:w="3555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085"/>
        <w:gridCol w:w="1470"/>
      </w:tblGrid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Sean Clark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36538056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Yang Gao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52588050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Shen Li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65962060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Neil Gentleman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62973029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Arash Malekzadeh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33685058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Michael Tando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79529061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Wei-Chen Wang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64341043</w:t>
            </w:r>
          </w:p>
        </w:tc>
      </w:tr>
    </w:tbl>
    <w:p w:rsidR="007C0716" w:rsidRDefault="007C0716">
      <w:pPr>
        <w:sectPr w:rsidR="007C071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0716" w:rsidRDefault="007C0716">
      <w:pPr>
        <w:pStyle w:val="a3"/>
      </w:pPr>
      <w:r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6150"/>
      </w:tblGrid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150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</w:pPr>
            <w:r>
              <w:t>20-11-2009</w:t>
            </w: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  <w:r>
              <w:t>1.0</w:t>
            </w: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  <w:r>
              <w:t>Document template</w:t>
            </w:r>
          </w:p>
        </w:tc>
      </w:tr>
      <w:tr w:rsidR="00BC4DC9" w:rsidTr="00BC4DC9">
        <w:tc>
          <w:tcPr>
            <w:tcW w:w="2304" w:type="dxa"/>
          </w:tcPr>
          <w:p w:rsidR="00BC4DC9" w:rsidRDefault="00C907F6" w:rsidP="00C907F6">
            <w:pPr>
              <w:pStyle w:val="Tabletext"/>
            </w:pPr>
            <w:r>
              <w:t>26-11-2009</w:t>
            </w:r>
          </w:p>
        </w:tc>
        <w:tc>
          <w:tcPr>
            <w:tcW w:w="1152" w:type="dxa"/>
          </w:tcPr>
          <w:p w:rsidR="00BC4DC9" w:rsidRDefault="00C907F6">
            <w:pPr>
              <w:pStyle w:val="Tabletext"/>
            </w:pPr>
            <w:r>
              <w:t>2.0</w:t>
            </w:r>
          </w:p>
        </w:tc>
        <w:tc>
          <w:tcPr>
            <w:tcW w:w="6150" w:type="dxa"/>
          </w:tcPr>
          <w:p w:rsidR="00BC4DC9" w:rsidRDefault="00C907F6">
            <w:pPr>
              <w:pStyle w:val="Tabletext"/>
            </w:pPr>
            <w:r>
              <w:t>Added Introduction</w:t>
            </w:r>
          </w:p>
        </w:tc>
      </w:tr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  <w:tr w:rsidR="00BC4DC9" w:rsidTr="00BC4DC9"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</w:tbl>
    <w:p w:rsidR="007C0716" w:rsidRDefault="007C0716"/>
    <w:p w:rsidR="007C0716" w:rsidRDefault="007C0716">
      <w:pPr>
        <w:pStyle w:val="a3"/>
      </w:pPr>
      <w:r>
        <w:br w:type="page"/>
      </w:r>
      <w:r>
        <w:lastRenderedPageBreak/>
        <w:t>Table of Contents</w:t>
      </w:r>
    </w:p>
    <w:p w:rsidR="001C76C8" w:rsidRDefault="00AC664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AC6649">
        <w:rPr>
          <w:b/>
        </w:rPr>
        <w:fldChar w:fldCharType="begin"/>
      </w:r>
      <w:r w:rsidR="007C0716">
        <w:rPr>
          <w:b/>
        </w:rPr>
        <w:instrText xml:space="preserve"> TOC \o "1-3" </w:instrText>
      </w:r>
      <w:r w:rsidRPr="00AC6649">
        <w:rPr>
          <w:b/>
        </w:rPr>
        <w:fldChar w:fldCharType="separate"/>
      </w:r>
      <w:r w:rsidR="001C76C8">
        <w:rPr>
          <w:noProof/>
        </w:rPr>
        <w:t>1.</w:t>
      </w:r>
      <w:r w:rsidR="001C76C8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1C76C8">
        <w:rPr>
          <w:noProof/>
        </w:rPr>
        <w:t>Introduction</w:t>
      </w:r>
      <w:r w:rsidR="001C76C8">
        <w:rPr>
          <w:noProof/>
        </w:rPr>
        <w:tab/>
      </w:r>
      <w:r>
        <w:rPr>
          <w:noProof/>
        </w:rPr>
        <w:fldChar w:fldCharType="begin"/>
      </w:r>
      <w:r w:rsidR="001C76C8">
        <w:rPr>
          <w:noProof/>
        </w:rPr>
        <w:instrText xml:space="preserve"> PAGEREF _Toc247000612 \h </w:instrText>
      </w:r>
      <w:r>
        <w:rPr>
          <w:noProof/>
        </w:rPr>
      </w:r>
      <w:r>
        <w:rPr>
          <w:noProof/>
        </w:rPr>
        <w:fldChar w:fldCharType="separate"/>
      </w:r>
      <w:r w:rsidR="001C76C8"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_Toc247000613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Scope and Objectives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_Toc247000614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Testing Criteria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_Toc247000615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Test Cycles and Schedule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_Toc247000616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Assumptions and Constraints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_Toc247000617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Functional Requirements Testing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_Toc247000618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Unit Testing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_Toc247000619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Black Box Testing</w:t>
      </w:r>
      <w:r>
        <w:tab/>
      </w:r>
      <w:r w:rsidR="00AC6649">
        <w:fldChar w:fldCharType="begin"/>
      </w:r>
      <w:r>
        <w:instrText xml:space="preserve"> PAGEREF _Toc247000620 \h </w:instrText>
      </w:r>
      <w:r w:rsidR="00AC6649">
        <w:fldChar w:fldCharType="separate"/>
      </w:r>
      <w:r>
        <w:t>4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White Box Testing</w:t>
      </w:r>
      <w:r>
        <w:tab/>
      </w:r>
      <w:r w:rsidR="00AC6649">
        <w:fldChar w:fldCharType="begin"/>
      </w:r>
      <w:r>
        <w:instrText xml:space="preserve"> PAGEREF _Toc247000621 \h </w:instrText>
      </w:r>
      <w:r w:rsidR="00AC6649">
        <w:fldChar w:fldCharType="separate"/>
      </w:r>
      <w:r>
        <w:t>4</w:t>
      </w:r>
      <w:r w:rsidR="00AC6649"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Integration Testing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_Toc247000622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System Testing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_Toc247000623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4</w:t>
      </w:r>
      <w:r w:rsidR="00AC6649">
        <w:rPr>
          <w:noProof/>
        </w:rPr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Use Case 1</w:t>
      </w:r>
      <w:r>
        <w:tab/>
      </w:r>
      <w:r w:rsidR="00AC6649">
        <w:fldChar w:fldCharType="begin"/>
      </w:r>
      <w:r>
        <w:instrText xml:space="preserve"> PAGEREF _Toc247000624 \h </w:instrText>
      </w:r>
      <w:r w:rsidR="00AC6649">
        <w:fldChar w:fldCharType="separate"/>
      </w:r>
      <w:r>
        <w:t>4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2</w:t>
      </w:r>
      <w:r>
        <w:tab/>
      </w:r>
      <w:r w:rsidR="00AC6649">
        <w:fldChar w:fldCharType="begin"/>
      </w:r>
      <w:r>
        <w:instrText xml:space="preserve"> PAGEREF _Toc247000625 \h </w:instrText>
      </w:r>
      <w:r w:rsidR="00AC6649">
        <w:fldChar w:fldCharType="separate"/>
      </w:r>
      <w:r>
        <w:t>6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3.3.3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3</w:t>
      </w:r>
      <w:r>
        <w:tab/>
      </w:r>
      <w:r w:rsidR="00AC6649">
        <w:fldChar w:fldCharType="begin"/>
      </w:r>
      <w:r>
        <w:instrText xml:space="preserve"> PAGEREF _Toc247000626 \h </w:instrText>
      </w:r>
      <w:r w:rsidR="00AC6649">
        <w:fldChar w:fldCharType="separate"/>
      </w:r>
      <w:r>
        <w:t>7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3.3.4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4</w:t>
      </w:r>
      <w:r>
        <w:tab/>
      </w:r>
      <w:r w:rsidR="00AC6649">
        <w:fldChar w:fldCharType="begin"/>
      </w:r>
      <w:r>
        <w:instrText xml:space="preserve"> PAGEREF _Toc247000627 \h </w:instrText>
      </w:r>
      <w:r w:rsidR="00AC6649">
        <w:fldChar w:fldCharType="separate"/>
      </w:r>
      <w:r>
        <w:t>8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3.3.5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5</w:t>
      </w:r>
      <w:r>
        <w:tab/>
      </w:r>
      <w:r w:rsidR="00AC6649">
        <w:fldChar w:fldCharType="begin"/>
      </w:r>
      <w:r>
        <w:instrText xml:space="preserve"> PAGEREF _Toc247000628 \h </w:instrText>
      </w:r>
      <w:r w:rsidR="00AC6649">
        <w:fldChar w:fldCharType="separate"/>
      </w:r>
      <w:r>
        <w:t>10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3.3.6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6</w:t>
      </w:r>
      <w:r>
        <w:tab/>
      </w:r>
      <w:r w:rsidR="00AC6649">
        <w:fldChar w:fldCharType="begin"/>
      </w:r>
      <w:r>
        <w:instrText xml:space="preserve"> PAGEREF _Toc247000629 \h </w:instrText>
      </w:r>
      <w:r w:rsidR="00AC6649">
        <w:fldChar w:fldCharType="separate"/>
      </w:r>
      <w:r>
        <w:t>11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3.3.7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7</w:t>
      </w:r>
      <w:r>
        <w:tab/>
      </w:r>
      <w:r w:rsidR="00AC6649">
        <w:fldChar w:fldCharType="begin"/>
      </w:r>
      <w:r>
        <w:instrText xml:space="preserve"> PAGEREF _Toc247000630 \h </w:instrText>
      </w:r>
      <w:r w:rsidR="00AC6649">
        <w:fldChar w:fldCharType="separate"/>
      </w:r>
      <w:r>
        <w:t>12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3.3.8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8</w:t>
      </w:r>
      <w:r>
        <w:tab/>
      </w:r>
      <w:r w:rsidR="00AC6649">
        <w:fldChar w:fldCharType="begin"/>
      </w:r>
      <w:r>
        <w:instrText xml:space="preserve"> PAGEREF _Toc247000631 \h </w:instrText>
      </w:r>
      <w:r w:rsidR="00AC6649">
        <w:fldChar w:fldCharType="separate"/>
      </w:r>
      <w:r>
        <w:t>14</w:t>
      </w:r>
      <w:r w:rsidR="00AC6649">
        <w:fldChar w:fldCharType="end"/>
      </w:r>
    </w:p>
    <w:p w:rsidR="001C76C8" w:rsidRDefault="001C76C8">
      <w:pPr>
        <w:pStyle w:val="30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3.3.9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9</w:t>
      </w:r>
      <w:r>
        <w:tab/>
      </w:r>
      <w:r w:rsidR="00AC6649">
        <w:fldChar w:fldCharType="begin"/>
      </w:r>
      <w:r>
        <w:instrText xml:space="preserve"> PAGEREF _Toc247000632 \h </w:instrText>
      </w:r>
      <w:r w:rsidR="00AC6649">
        <w:fldChar w:fldCharType="separate"/>
      </w:r>
      <w:r>
        <w:t>15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3.3.10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10</w:t>
      </w:r>
      <w:r>
        <w:tab/>
      </w:r>
      <w:r w:rsidR="00AC6649">
        <w:fldChar w:fldCharType="begin"/>
      </w:r>
      <w:r>
        <w:instrText xml:space="preserve"> PAGEREF _Toc247000633 \h </w:instrText>
      </w:r>
      <w:r w:rsidR="00AC6649">
        <w:fldChar w:fldCharType="separate"/>
      </w:r>
      <w:r>
        <w:t>16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11</w:t>
      </w:r>
      <w:r>
        <w:tab/>
      </w:r>
      <w:r w:rsidR="00AC6649">
        <w:fldChar w:fldCharType="begin"/>
      </w:r>
      <w:r>
        <w:instrText xml:space="preserve"> PAGEREF _Toc247000634 \h </w:instrText>
      </w:r>
      <w:r w:rsidR="00AC6649">
        <w:fldChar w:fldCharType="separate"/>
      </w:r>
      <w:r>
        <w:t>19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12</w:t>
      </w:r>
      <w:r>
        <w:tab/>
      </w:r>
      <w:r w:rsidR="00AC6649">
        <w:fldChar w:fldCharType="begin"/>
      </w:r>
      <w:r>
        <w:instrText xml:space="preserve"> PAGEREF _Toc247000635 \h </w:instrText>
      </w:r>
      <w:r w:rsidR="00AC6649">
        <w:fldChar w:fldCharType="separate"/>
      </w:r>
      <w:r>
        <w:t>20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3.3.13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13</w:t>
      </w:r>
      <w:r>
        <w:tab/>
      </w:r>
      <w:r w:rsidR="00AC6649">
        <w:fldChar w:fldCharType="begin"/>
      </w:r>
      <w:r>
        <w:instrText xml:space="preserve"> PAGEREF _Toc247000636 \h </w:instrText>
      </w:r>
      <w:r w:rsidR="00AC6649">
        <w:fldChar w:fldCharType="separate"/>
      </w:r>
      <w:r>
        <w:t>20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3.3.14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14</w:t>
      </w:r>
      <w:r>
        <w:tab/>
      </w:r>
      <w:r w:rsidR="00AC6649">
        <w:fldChar w:fldCharType="begin"/>
      </w:r>
      <w:r>
        <w:instrText xml:space="preserve"> PAGEREF _Toc247000637 \h </w:instrText>
      </w:r>
      <w:r w:rsidR="00AC6649">
        <w:fldChar w:fldCharType="separate"/>
      </w:r>
      <w:r>
        <w:t>21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3.3.15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15</w:t>
      </w:r>
      <w:r>
        <w:tab/>
      </w:r>
      <w:r w:rsidR="00AC6649">
        <w:fldChar w:fldCharType="begin"/>
      </w:r>
      <w:r>
        <w:instrText xml:space="preserve"> PAGEREF _Toc247000638 \h </w:instrText>
      </w:r>
      <w:r w:rsidR="00AC6649">
        <w:fldChar w:fldCharType="separate"/>
      </w:r>
      <w:r>
        <w:t>22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3.3.16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16</w:t>
      </w:r>
      <w:r>
        <w:tab/>
      </w:r>
      <w:r w:rsidR="00AC6649">
        <w:fldChar w:fldCharType="begin"/>
      </w:r>
      <w:r>
        <w:instrText xml:space="preserve"> PAGEREF _Toc247000639 \h </w:instrText>
      </w:r>
      <w:r w:rsidR="00AC6649">
        <w:fldChar w:fldCharType="separate"/>
      </w:r>
      <w:r>
        <w:t>22</w:t>
      </w:r>
      <w:r w:rsidR="00AC6649">
        <w:fldChar w:fldCharType="end"/>
      </w:r>
    </w:p>
    <w:p w:rsidR="001C76C8" w:rsidRDefault="001C76C8">
      <w:pPr>
        <w:pStyle w:val="30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3.3.17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Search Functions</w:t>
      </w:r>
      <w:r>
        <w:tab/>
      </w:r>
      <w:r w:rsidR="00AC6649">
        <w:fldChar w:fldCharType="begin"/>
      </w:r>
      <w:r>
        <w:instrText xml:space="preserve"> PAGEREF _Toc247000640 \h </w:instrText>
      </w:r>
      <w:r w:rsidR="00AC6649">
        <w:fldChar w:fldCharType="separate"/>
      </w:r>
      <w:r>
        <w:t>23</w:t>
      </w:r>
      <w:r w:rsidR="00AC6649">
        <w:fldChar w:fldCharType="end"/>
      </w:r>
    </w:p>
    <w:p w:rsidR="001C76C8" w:rsidRDefault="001C76C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_Toc247000641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25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Performance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_Toc247000642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25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Usability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_Toc247000643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25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Reliability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_Toc247000644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25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Security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_Toc247000645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25</w:t>
      </w:r>
      <w:r w:rsidR="00AC6649">
        <w:rPr>
          <w:noProof/>
        </w:rPr>
        <w:fldChar w:fldCharType="end"/>
      </w:r>
    </w:p>
    <w:p w:rsidR="001C76C8" w:rsidRDefault="001C76C8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Adaptability</w:t>
      </w:r>
      <w:r>
        <w:rPr>
          <w:noProof/>
        </w:rPr>
        <w:tab/>
      </w:r>
      <w:r w:rsidR="00AC6649">
        <w:rPr>
          <w:noProof/>
        </w:rPr>
        <w:fldChar w:fldCharType="begin"/>
      </w:r>
      <w:r>
        <w:rPr>
          <w:noProof/>
        </w:rPr>
        <w:instrText xml:space="preserve"> PAGEREF _Toc247000646 \h </w:instrText>
      </w:r>
      <w:r w:rsidR="00AC6649">
        <w:rPr>
          <w:noProof/>
        </w:rPr>
      </w:r>
      <w:r w:rsidR="00AC6649">
        <w:rPr>
          <w:noProof/>
        </w:rPr>
        <w:fldChar w:fldCharType="separate"/>
      </w:r>
      <w:r>
        <w:rPr>
          <w:noProof/>
        </w:rPr>
        <w:t>25</w:t>
      </w:r>
      <w:r w:rsidR="00AC6649">
        <w:rPr>
          <w:noProof/>
        </w:rPr>
        <w:fldChar w:fldCharType="end"/>
      </w:r>
    </w:p>
    <w:p w:rsidR="007C0716" w:rsidRDefault="00AC6649" w:rsidP="00A81384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r w:rsidR="007C0716">
        <w:br w:type="page"/>
      </w:r>
      <w:r w:rsidR="00A81384">
        <w:lastRenderedPageBreak/>
        <w:t>X-Reserve Software Testing</w:t>
      </w:r>
    </w:p>
    <w:p w:rsidR="007C0716" w:rsidRDefault="007C0716">
      <w:pPr>
        <w:pStyle w:val="1"/>
        <w:numPr>
          <w:ilvl w:val="0"/>
          <w:numId w:val="0"/>
        </w:numPr>
      </w:pPr>
      <w:bookmarkStart w:id="0" w:name="_Toc447095880"/>
    </w:p>
    <w:p w:rsidR="007C0716" w:rsidRPr="007B7CE3" w:rsidRDefault="007C0716">
      <w:pPr>
        <w:pStyle w:val="1"/>
        <w:rPr>
          <w:rFonts w:asciiTheme="minorHAnsi" w:hAnsiTheme="minorHAnsi"/>
          <w:sz w:val="22"/>
          <w:szCs w:val="22"/>
        </w:rPr>
      </w:pPr>
      <w:bookmarkStart w:id="1" w:name="_Toc456598586"/>
      <w:bookmarkStart w:id="2" w:name="_Toc456600917"/>
      <w:bookmarkStart w:id="3" w:name="_Toc247000612"/>
      <w:r>
        <w:t>I</w:t>
      </w:r>
      <w:r w:rsidRPr="007B7CE3">
        <w:rPr>
          <w:rFonts w:asciiTheme="minorHAnsi" w:hAnsiTheme="minorHAnsi"/>
          <w:sz w:val="22"/>
          <w:szCs w:val="22"/>
        </w:rPr>
        <w:t>ntroduction</w:t>
      </w:r>
      <w:bookmarkEnd w:id="1"/>
      <w:bookmarkEnd w:id="2"/>
      <w:bookmarkEnd w:id="3"/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FE1C1A" w:rsidRPr="007B7CE3" w:rsidRDefault="00AE2666" w:rsidP="00AE2666">
      <w:pPr>
        <w:tabs>
          <w:tab w:val="left" w:pos="720"/>
          <w:tab w:val="left" w:pos="2220"/>
        </w:tabs>
        <w:ind w:left="720"/>
        <w:rPr>
          <w:rFonts w:asciiTheme="minorHAnsi" w:hAnsiTheme="minorHAnsi"/>
          <w:sz w:val="22"/>
          <w:szCs w:val="22"/>
        </w:rPr>
      </w:pPr>
      <w:r w:rsidRPr="007B7CE3">
        <w:rPr>
          <w:rFonts w:asciiTheme="minorHAnsi" w:hAnsiTheme="minorHAnsi"/>
          <w:sz w:val="22"/>
          <w:szCs w:val="22"/>
        </w:rPr>
        <w:t>X-Reserve is a web-base</w:t>
      </w:r>
      <w:r w:rsidR="00B70447" w:rsidRPr="007B7CE3">
        <w:rPr>
          <w:rFonts w:asciiTheme="minorHAnsi" w:hAnsiTheme="minorHAnsi"/>
          <w:sz w:val="22"/>
          <w:szCs w:val="22"/>
        </w:rPr>
        <w:t>d hotel reservation application</w:t>
      </w:r>
      <w:r w:rsidR="00F2319F" w:rsidRPr="007B7CE3">
        <w:rPr>
          <w:rFonts w:asciiTheme="minorHAnsi" w:hAnsiTheme="minorHAnsi"/>
          <w:sz w:val="22"/>
          <w:szCs w:val="22"/>
        </w:rPr>
        <w:t xml:space="preserve"> that provides many hotel </w:t>
      </w:r>
      <w:r w:rsidR="00414DD7" w:rsidRPr="007B7CE3">
        <w:rPr>
          <w:rFonts w:asciiTheme="minorHAnsi" w:hAnsiTheme="minorHAnsi"/>
          <w:sz w:val="22"/>
          <w:szCs w:val="22"/>
        </w:rPr>
        <w:t>management features</w:t>
      </w:r>
      <w:r w:rsidR="00B70447" w:rsidRPr="007B7CE3">
        <w:rPr>
          <w:rFonts w:asciiTheme="minorHAnsi" w:hAnsiTheme="minorHAnsi"/>
          <w:sz w:val="22"/>
          <w:szCs w:val="22"/>
        </w:rPr>
        <w:t xml:space="preserve">. </w:t>
      </w:r>
      <w:r w:rsidR="004E0C68" w:rsidRPr="007B7CE3">
        <w:rPr>
          <w:rFonts w:asciiTheme="minorHAnsi" w:hAnsiTheme="minorHAnsi"/>
          <w:sz w:val="22"/>
          <w:szCs w:val="22"/>
        </w:rPr>
        <w:t>This application can generate statistic reports to the hotel managers</w:t>
      </w:r>
      <w:r w:rsidR="00414DD7" w:rsidRPr="007B7CE3">
        <w:rPr>
          <w:rFonts w:asciiTheme="minorHAnsi" w:hAnsiTheme="minorHAnsi"/>
          <w:sz w:val="22"/>
          <w:szCs w:val="22"/>
        </w:rPr>
        <w:t xml:space="preserve"> and allow them to manage user accounts. H</w:t>
      </w:r>
      <w:r w:rsidR="004E0C68" w:rsidRPr="007B7CE3">
        <w:rPr>
          <w:rFonts w:asciiTheme="minorHAnsi" w:hAnsiTheme="minorHAnsi"/>
          <w:sz w:val="22"/>
          <w:szCs w:val="22"/>
        </w:rPr>
        <w:t xml:space="preserve">otel staffs </w:t>
      </w:r>
      <w:r w:rsidR="00414DD7" w:rsidRPr="007B7CE3">
        <w:rPr>
          <w:rFonts w:asciiTheme="minorHAnsi" w:hAnsiTheme="minorHAnsi"/>
          <w:sz w:val="22"/>
          <w:szCs w:val="22"/>
        </w:rPr>
        <w:t xml:space="preserve">are able </w:t>
      </w:r>
      <w:r w:rsidR="004E0C68" w:rsidRPr="007B7CE3">
        <w:rPr>
          <w:rFonts w:asciiTheme="minorHAnsi" w:hAnsiTheme="minorHAnsi"/>
          <w:sz w:val="22"/>
          <w:szCs w:val="22"/>
        </w:rPr>
        <w:t xml:space="preserve">to check-in customers </w:t>
      </w:r>
      <w:r w:rsidR="00414DD7" w:rsidRPr="007B7CE3">
        <w:rPr>
          <w:rFonts w:asciiTheme="minorHAnsi" w:hAnsiTheme="minorHAnsi"/>
          <w:sz w:val="22"/>
          <w:szCs w:val="22"/>
        </w:rPr>
        <w:t>and</w:t>
      </w:r>
      <w:r w:rsidR="004E0C68" w:rsidRPr="007B7CE3">
        <w:rPr>
          <w:rFonts w:asciiTheme="minorHAnsi" w:hAnsiTheme="minorHAnsi"/>
          <w:sz w:val="22"/>
          <w:szCs w:val="22"/>
        </w:rPr>
        <w:t xml:space="preserve"> check-out customers</w:t>
      </w:r>
      <w:r w:rsidR="00414DD7" w:rsidRPr="007B7CE3">
        <w:rPr>
          <w:rFonts w:asciiTheme="minorHAnsi" w:hAnsiTheme="minorHAnsi"/>
          <w:sz w:val="22"/>
          <w:szCs w:val="22"/>
        </w:rPr>
        <w:t xml:space="preserve">. Moreover, X-Reserve provides a web-based interface for hotel guests to manage their accounts and reservations. </w:t>
      </w:r>
    </w:p>
    <w:p w:rsidR="00575B73" w:rsidRPr="007B7CE3" w:rsidRDefault="00575B73" w:rsidP="00AE2666">
      <w:pPr>
        <w:tabs>
          <w:tab w:val="left" w:pos="720"/>
          <w:tab w:val="left" w:pos="2220"/>
        </w:tabs>
        <w:ind w:left="720"/>
        <w:rPr>
          <w:rFonts w:asciiTheme="minorHAnsi" w:hAnsiTheme="minorHAnsi"/>
          <w:sz w:val="22"/>
          <w:szCs w:val="22"/>
        </w:rPr>
      </w:pPr>
    </w:p>
    <w:p w:rsidR="0043301B" w:rsidRPr="007B7CE3" w:rsidRDefault="00F2319F" w:rsidP="00F2319F">
      <w:pPr>
        <w:ind w:left="720"/>
        <w:rPr>
          <w:rFonts w:asciiTheme="minorHAnsi" w:hAnsiTheme="minorHAnsi"/>
          <w:sz w:val="22"/>
          <w:szCs w:val="22"/>
        </w:rPr>
      </w:pPr>
      <w:r w:rsidRPr="007B7CE3">
        <w:rPr>
          <w:rFonts w:asciiTheme="minorHAnsi" w:hAnsiTheme="minorHAnsi"/>
          <w:sz w:val="22"/>
          <w:szCs w:val="22"/>
        </w:rPr>
        <w:t xml:space="preserve">This test plan will be divided into three sections. The first section summaries the general environment of the application </w:t>
      </w:r>
      <w:r w:rsidR="00F34E26" w:rsidRPr="007B7CE3">
        <w:rPr>
          <w:rFonts w:asciiTheme="minorHAnsi" w:hAnsiTheme="minorHAnsi"/>
          <w:sz w:val="22"/>
          <w:szCs w:val="22"/>
        </w:rPr>
        <w:t xml:space="preserve">and the testing </w:t>
      </w:r>
      <w:r w:rsidR="00B80147" w:rsidRPr="007B7CE3">
        <w:rPr>
          <w:rFonts w:asciiTheme="minorHAnsi" w:hAnsiTheme="minorHAnsi"/>
          <w:sz w:val="22"/>
          <w:szCs w:val="22"/>
        </w:rPr>
        <w:t>criteria</w:t>
      </w:r>
      <w:r w:rsidR="00F34E26" w:rsidRPr="007B7CE3">
        <w:rPr>
          <w:rFonts w:asciiTheme="minorHAnsi" w:hAnsiTheme="minorHAnsi"/>
          <w:sz w:val="22"/>
          <w:szCs w:val="22"/>
        </w:rPr>
        <w:t xml:space="preserve"> of the application. </w:t>
      </w:r>
      <w:r w:rsidR="00A85085" w:rsidRPr="007B7CE3">
        <w:rPr>
          <w:rFonts w:asciiTheme="minorHAnsi" w:hAnsiTheme="minorHAnsi"/>
          <w:sz w:val="22"/>
          <w:szCs w:val="22"/>
        </w:rPr>
        <w:t xml:space="preserve">This section will provide an overview of the X-Reserve system and list all the assumptions and constraints. </w:t>
      </w:r>
      <w:r w:rsidR="00ED0261" w:rsidRPr="007B7CE3">
        <w:rPr>
          <w:rFonts w:asciiTheme="minorHAnsi" w:hAnsiTheme="minorHAnsi"/>
          <w:sz w:val="22"/>
          <w:szCs w:val="22"/>
        </w:rPr>
        <w:t xml:space="preserve">Based on the environment of the system, all the testing criteria will be listed; also, the schedule of the test phase will be presented at the end of this section. </w:t>
      </w:r>
      <w:r w:rsidR="009F5870" w:rsidRPr="007B7CE3">
        <w:rPr>
          <w:rFonts w:asciiTheme="minorHAnsi" w:hAnsiTheme="minorHAnsi"/>
          <w:sz w:val="22"/>
          <w:szCs w:val="22"/>
        </w:rPr>
        <w:t xml:space="preserve">The next two sections will present the detailed testing procedures for functional requirements and non-functional requirements. </w:t>
      </w:r>
      <w:r w:rsidR="009C6123" w:rsidRPr="007B7CE3">
        <w:rPr>
          <w:rFonts w:asciiTheme="minorHAnsi" w:hAnsiTheme="minorHAnsi"/>
          <w:sz w:val="22"/>
          <w:szCs w:val="22"/>
        </w:rPr>
        <w:t>All the testing procedures will be executed many times at different development phases to ensure the accuracy and quality of the system.</w:t>
      </w:r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A81384" w:rsidRPr="007B7CE3" w:rsidRDefault="00A81384" w:rsidP="00A81384">
      <w:pPr>
        <w:rPr>
          <w:rFonts w:asciiTheme="minorHAnsi" w:hAnsiTheme="minorHAnsi"/>
          <w:sz w:val="22"/>
          <w:szCs w:val="22"/>
        </w:rPr>
      </w:pPr>
      <w:bookmarkStart w:id="4" w:name="_Toc447095882"/>
      <w:bookmarkEnd w:id="0"/>
    </w:p>
    <w:p w:rsidR="007C0716" w:rsidRPr="007B7CE3" w:rsidRDefault="007C0716">
      <w:pPr>
        <w:pStyle w:val="1"/>
        <w:rPr>
          <w:rFonts w:asciiTheme="minorHAnsi" w:hAnsiTheme="minorHAnsi"/>
          <w:sz w:val="22"/>
          <w:szCs w:val="22"/>
        </w:rPr>
      </w:pPr>
      <w:bookmarkStart w:id="5" w:name="_Toc247000613"/>
      <w:r w:rsidRPr="007B7CE3">
        <w:rPr>
          <w:rFonts w:asciiTheme="minorHAnsi" w:hAnsiTheme="minorHAnsi"/>
          <w:sz w:val="22"/>
          <w:szCs w:val="22"/>
        </w:rPr>
        <w:t>Overview</w:t>
      </w:r>
      <w:bookmarkEnd w:id="5"/>
    </w:p>
    <w:p w:rsidR="007C0716" w:rsidRPr="007B7CE3" w:rsidRDefault="00A81384">
      <w:pPr>
        <w:pStyle w:val="2"/>
        <w:rPr>
          <w:rFonts w:asciiTheme="minorHAnsi" w:hAnsiTheme="minorHAnsi"/>
          <w:sz w:val="22"/>
          <w:szCs w:val="22"/>
        </w:rPr>
      </w:pPr>
      <w:bookmarkStart w:id="6" w:name="_Toc247000614"/>
      <w:r w:rsidRPr="007B7CE3">
        <w:rPr>
          <w:rFonts w:asciiTheme="minorHAnsi" w:hAnsiTheme="minorHAnsi"/>
          <w:sz w:val="22"/>
          <w:szCs w:val="22"/>
        </w:rPr>
        <w:t xml:space="preserve">Scope </w:t>
      </w:r>
      <w:r w:rsidR="007C0716" w:rsidRPr="007B7CE3">
        <w:rPr>
          <w:rFonts w:asciiTheme="minorHAnsi" w:hAnsiTheme="minorHAnsi"/>
          <w:sz w:val="22"/>
          <w:szCs w:val="22"/>
        </w:rPr>
        <w:t>and Objectives</w:t>
      </w:r>
      <w:bookmarkEnd w:id="6"/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7C0716" w:rsidRPr="007B7CE3" w:rsidRDefault="0043301B">
      <w:pPr>
        <w:pStyle w:val="2"/>
        <w:rPr>
          <w:rFonts w:asciiTheme="minorHAnsi" w:hAnsiTheme="minorHAnsi"/>
          <w:sz w:val="22"/>
          <w:szCs w:val="22"/>
        </w:rPr>
      </w:pPr>
      <w:bookmarkStart w:id="7" w:name="_Toc247000615"/>
      <w:bookmarkEnd w:id="4"/>
      <w:r w:rsidRPr="007B7CE3">
        <w:rPr>
          <w:rFonts w:asciiTheme="minorHAnsi" w:hAnsiTheme="minorHAnsi"/>
          <w:sz w:val="22"/>
          <w:szCs w:val="22"/>
        </w:rPr>
        <w:t>Testing Criteria</w:t>
      </w:r>
      <w:bookmarkEnd w:id="7"/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7C0716" w:rsidRPr="007B7CE3" w:rsidRDefault="0043301B">
      <w:pPr>
        <w:pStyle w:val="2"/>
        <w:rPr>
          <w:rFonts w:asciiTheme="minorHAnsi" w:hAnsiTheme="minorHAnsi"/>
          <w:sz w:val="22"/>
          <w:szCs w:val="22"/>
        </w:rPr>
      </w:pPr>
      <w:bookmarkStart w:id="8" w:name="_Toc247000616"/>
      <w:r w:rsidRPr="007B7CE3">
        <w:rPr>
          <w:rFonts w:asciiTheme="minorHAnsi" w:hAnsiTheme="minorHAnsi"/>
          <w:sz w:val="22"/>
          <w:szCs w:val="22"/>
        </w:rPr>
        <w:t>Test Cycles and Schedule</w:t>
      </w:r>
      <w:bookmarkEnd w:id="8"/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A81384" w:rsidRPr="007B7CE3" w:rsidRDefault="00A81384" w:rsidP="00A81384">
      <w:pPr>
        <w:pStyle w:val="2"/>
        <w:rPr>
          <w:rFonts w:asciiTheme="minorHAnsi" w:hAnsiTheme="minorHAnsi"/>
          <w:sz w:val="22"/>
          <w:szCs w:val="22"/>
        </w:rPr>
      </w:pPr>
      <w:bookmarkStart w:id="9" w:name="_Toc247000617"/>
      <w:r w:rsidRPr="007B7CE3">
        <w:rPr>
          <w:rFonts w:asciiTheme="minorHAnsi" w:hAnsiTheme="minorHAnsi"/>
          <w:sz w:val="22"/>
          <w:szCs w:val="22"/>
        </w:rPr>
        <w:t>Assumptions and Constraints</w:t>
      </w:r>
      <w:bookmarkEnd w:id="9"/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7C0716" w:rsidRPr="007B7CE3" w:rsidRDefault="007C0716" w:rsidP="00A81384">
      <w:pPr>
        <w:pStyle w:val="InfoBlue"/>
        <w:rPr>
          <w:rFonts w:asciiTheme="minorHAnsi" w:hAnsiTheme="minorHAnsi"/>
          <w:sz w:val="22"/>
          <w:szCs w:val="22"/>
        </w:rPr>
      </w:pPr>
    </w:p>
    <w:p w:rsidR="0043301B" w:rsidRPr="007B7CE3" w:rsidRDefault="0043301B" w:rsidP="0043301B">
      <w:pPr>
        <w:pStyle w:val="a9"/>
        <w:rPr>
          <w:rFonts w:asciiTheme="minorHAnsi" w:hAnsiTheme="minorHAnsi"/>
          <w:sz w:val="22"/>
          <w:szCs w:val="22"/>
        </w:rPr>
      </w:pPr>
    </w:p>
    <w:p w:rsidR="007C0716" w:rsidRPr="007B7CE3" w:rsidRDefault="0043301B">
      <w:pPr>
        <w:pStyle w:val="1"/>
        <w:rPr>
          <w:rFonts w:asciiTheme="minorHAnsi" w:hAnsiTheme="minorHAnsi"/>
          <w:sz w:val="22"/>
          <w:szCs w:val="22"/>
          <w:lang w:eastAsia="zh-TW"/>
        </w:rPr>
      </w:pPr>
      <w:bookmarkStart w:id="10" w:name="_Toc247000618"/>
      <w:r w:rsidRPr="007B7CE3">
        <w:rPr>
          <w:rFonts w:asciiTheme="minorHAnsi" w:hAnsiTheme="minorHAnsi"/>
          <w:sz w:val="22"/>
          <w:szCs w:val="22"/>
        </w:rPr>
        <w:t>Functional Requirements Testing</w:t>
      </w:r>
      <w:bookmarkEnd w:id="10"/>
    </w:p>
    <w:p w:rsidR="00A234BA" w:rsidRPr="007B7CE3" w:rsidRDefault="00A234BA" w:rsidP="005849BF">
      <w:pPr>
        <w:rPr>
          <w:rFonts w:asciiTheme="minorHAnsi" w:hAnsiTheme="minorHAnsi"/>
          <w:sz w:val="22"/>
          <w:szCs w:val="22"/>
          <w:lang w:eastAsia="zh-TW"/>
        </w:rPr>
      </w:pPr>
    </w:p>
    <w:p w:rsidR="007C0716" w:rsidRPr="007B7CE3" w:rsidRDefault="0043301B">
      <w:pPr>
        <w:pStyle w:val="2"/>
        <w:rPr>
          <w:rFonts w:asciiTheme="minorHAnsi" w:hAnsiTheme="minorHAnsi"/>
          <w:sz w:val="22"/>
          <w:szCs w:val="22"/>
        </w:rPr>
      </w:pPr>
      <w:bookmarkStart w:id="11" w:name="_Toc247000619"/>
      <w:r w:rsidRPr="007B7CE3">
        <w:rPr>
          <w:rFonts w:asciiTheme="minorHAnsi" w:hAnsiTheme="minorHAnsi"/>
          <w:sz w:val="22"/>
          <w:szCs w:val="22"/>
        </w:rPr>
        <w:t>Unit Testing</w:t>
      </w:r>
      <w:bookmarkEnd w:id="11"/>
    </w:p>
    <w:p w:rsidR="0043301B" w:rsidRPr="007B7CE3" w:rsidRDefault="00BD57AF" w:rsidP="0019192E">
      <w:pPr>
        <w:ind w:left="720"/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 xml:space="preserve">The goal of unit testing is to divide a piece of source code to various parts and examined each part’s behavior by isolating them from remainder. </w:t>
      </w:r>
      <w:r w:rsidR="007B7CE3" w:rsidRPr="007B7CE3">
        <w:rPr>
          <w:rFonts w:asciiTheme="minorHAnsi" w:hAnsiTheme="minorHAnsi"/>
          <w:sz w:val="22"/>
          <w:szCs w:val="22"/>
          <w:lang w:eastAsia="zh-TW"/>
        </w:rPr>
        <w:t>The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unit testing is accomplished by the combination of b</w:t>
      </w:r>
      <w:r w:rsidR="007B7CE3" w:rsidRPr="007B7CE3">
        <w:rPr>
          <w:rFonts w:asciiTheme="minorHAnsi" w:hAnsiTheme="minorHAnsi"/>
          <w:sz w:val="22"/>
          <w:szCs w:val="22"/>
          <w:lang w:eastAsia="zh-TW"/>
        </w:rPr>
        <w:t xml:space="preserve">lack box and white box testing while adopting the JUnit testing, a unit testing framework for Java. This adoption assists the execution and </w:t>
      </w:r>
    </w:p>
    <w:p w:rsidR="0043301B" w:rsidRPr="007B7CE3" w:rsidRDefault="0043301B" w:rsidP="007C0716">
      <w:pPr>
        <w:pStyle w:val="3"/>
        <w:rPr>
          <w:rFonts w:asciiTheme="minorHAnsi" w:hAnsiTheme="minorHAnsi"/>
          <w:sz w:val="22"/>
          <w:szCs w:val="22"/>
        </w:rPr>
      </w:pPr>
      <w:bookmarkStart w:id="12" w:name="_Toc247000620"/>
      <w:r w:rsidRPr="007B7CE3">
        <w:rPr>
          <w:rFonts w:asciiTheme="minorHAnsi" w:hAnsiTheme="minorHAnsi"/>
          <w:sz w:val="22"/>
          <w:szCs w:val="22"/>
        </w:rPr>
        <w:lastRenderedPageBreak/>
        <w:t>Black Box Testing</w:t>
      </w:r>
      <w:bookmarkEnd w:id="12"/>
    </w:p>
    <w:p w:rsidR="00E52F91" w:rsidRDefault="0019192E" w:rsidP="00E52F91">
      <w:pPr>
        <w:ind w:left="720"/>
        <w:rPr>
          <w:rFonts w:asciiTheme="minorHAnsi" w:hAnsiTheme="minorHAnsi" w:hint="eastAsia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 xml:space="preserve">Black box testing is a testing </w:t>
      </w:r>
      <w:r w:rsidR="00A359DD" w:rsidRPr="007B7CE3">
        <w:rPr>
          <w:rFonts w:asciiTheme="minorHAnsi" w:hAnsiTheme="minorHAnsi"/>
          <w:sz w:val="22"/>
          <w:szCs w:val="22"/>
          <w:lang w:eastAsia="zh-TW"/>
        </w:rPr>
        <w:t>method that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treats the software as if it has no knowledge of the internal implementation while testing. This testing aims to test </w:t>
      </w:r>
      <w:r w:rsidR="00E52F91" w:rsidRPr="007B7CE3">
        <w:rPr>
          <w:rFonts w:asciiTheme="minorHAnsi" w:hAnsiTheme="minorHAnsi"/>
          <w:sz w:val="22"/>
          <w:szCs w:val="22"/>
          <w:lang w:eastAsia="zh-TW"/>
        </w:rPr>
        <w:t xml:space="preserve">how well 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the functionality of the software </w:t>
      </w:r>
      <w:r w:rsidR="00E52F91" w:rsidRPr="007B7CE3">
        <w:rPr>
          <w:rFonts w:asciiTheme="minorHAnsi" w:hAnsiTheme="minorHAnsi"/>
          <w:sz w:val="22"/>
          <w:szCs w:val="22"/>
          <w:lang w:eastAsia="zh-TW"/>
        </w:rPr>
        <w:t>conforms to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the targeted requirements. </w:t>
      </w:r>
      <w:r w:rsidR="00BD57AF" w:rsidRPr="007B7CE3">
        <w:rPr>
          <w:rFonts w:asciiTheme="minorHAnsi" w:hAnsiTheme="minorHAnsi"/>
          <w:sz w:val="22"/>
          <w:szCs w:val="22"/>
          <w:lang w:eastAsia="zh-TW"/>
        </w:rPr>
        <w:t>Thus, testers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inputs data and </w:t>
      </w:r>
      <w:r w:rsidR="00430F77" w:rsidRPr="007B7CE3">
        <w:rPr>
          <w:rFonts w:asciiTheme="minorHAnsi" w:hAnsiTheme="minorHAnsi"/>
          <w:sz w:val="22"/>
          <w:szCs w:val="22"/>
          <w:lang w:eastAsia="zh-TW"/>
        </w:rPr>
        <w:t>examine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the output from the tested object. Then </w:t>
      </w:r>
      <w:r w:rsidR="00BD57AF" w:rsidRPr="007B7CE3">
        <w:rPr>
          <w:rFonts w:asciiTheme="minorHAnsi" w:hAnsiTheme="minorHAnsi"/>
          <w:sz w:val="22"/>
          <w:szCs w:val="22"/>
          <w:lang w:eastAsia="zh-TW"/>
        </w:rPr>
        <w:t>they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can distinguish whether the behavior of the tested object has the same expected outcome</w:t>
      </w:r>
      <w:r w:rsidR="00430F77" w:rsidRPr="007B7CE3">
        <w:rPr>
          <w:rFonts w:asciiTheme="minorHAnsi" w:hAnsiTheme="minorHAnsi"/>
          <w:sz w:val="22"/>
          <w:szCs w:val="22"/>
          <w:lang w:eastAsia="zh-TW"/>
        </w:rPr>
        <w:t xml:space="preserve">. </w:t>
      </w:r>
      <w:r w:rsidR="007B7CE3">
        <w:rPr>
          <w:rFonts w:asciiTheme="minorHAnsi" w:hAnsiTheme="minorHAnsi" w:hint="eastAsia"/>
          <w:sz w:val="22"/>
          <w:szCs w:val="22"/>
          <w:lang w:eastAsia="zh-TW"/>
        </w:rPr>
        <w:t xml:space="preserve">The input specifications </w:t>
      </w:r>
      <w:r w:rsidR="007B7CE3">
        <w:rPr>
          <w:rFonts w:asciiTheme="minorHAnsi" w:hAnsiTheme="minorHAnsi"/>
          <w:sz w:val="22"/>
          <w:szCs w:val="22"/>
          <w:lang w:eastAsia="zh-TW"/>
        </w:rPr>
        <w:t>include</w:t>
      </w:r>
      <w:r w:rsidR="007B7CE3">
        <w:rPr>
          <w:rFonts w:asciiTheme="minorHAnsi" w:hAnsiTheme="minorHAnsi" w:hint="eastAsia"/>
          <w:sz w:val="22"/>
          <w:szCs w:val="22"/>
          <w:lang w:eastAsia="zh-TW"/>
        </w:rPr>
        <w:t xml:space="preserve"> </w:t>
      </w:r>
      <w:r w:rsidR="007B7CE3">
        <w:rPr>
          <w:rFonts w:asciiTheme="minorHAnsi" w:hAnsiTheme="minorHAnsi"/>
          <w:sz w:val="22"/>
          <w:szCs w:val="22"/>
          <w:lang w:eastAsia="zh-TW"/>
        </w:rPr>
        <w:t>boundary</w:t>
      </w:r>
      <w:r w:rsidR="007B7CE3">
        <w:rPr>
          <w:rFonts w:asciiTheme="minorHAnsi" w:hAnsiTheme="minorHAnsi" w:hint="eastAsia"/>
          <w:sz w:val="22"/>
          <w:szCs w:val="22"/>
          <w:lang w:eastAsia="zh-TW"/>
        </w:rPr>
        <w:t xml:space="preserve"> conditions, </w:t>
      </w:r>
      <w:r w:rsidR="007B7CE3">
        <w:rPr>
          <w:rFonts w:asciiTheme="minorHAnsi" w:hAnsiTheme="minorHAnsi"/>
          <w:sz w:val="22"/>
          <w:szCs w:val="22"/>
          <w:lang w:eastAsia="zh-TW"/>
        </w:rPr>
        <w:t>exceptions</w:t>
      </w:r>
      <w:r w:rsidR="007B7CE3">
        <w:rPr>
          <w:rFonts w:asciiTheme="minorHAnsi" w:hAnsiTheme="minorHAnsi" w:hint="eastAsia"/>
          <w:sz w:val="22"/>
          <w:szCs w:val="22"/>
          <w:lang w:eastAsia="zh-TW"/>
        </w:rPr>
        <w:t xml:space="preserve">, nullity, </w:t>
      </w:r>
      <w:r w:rsidR="007B44D4">
        <w:rPr>
          <w:rFonts w:asciiTheme="minorHAnsi" w:hAnsiTheme="minorHAnsi" w:hint="eastAsia"/>
          <w:sz w:val="22"/>
          <w:szCs w:val="22"/>
          <w:lang w:eastAsia="zh-TW"/>
        </w:rPr>
        <w:t xml:space="preserve">invalidation, </w:t>
      </w:r>
      <w:r w:rsidR="007B7CE3">
        <w:rPr>
          <w:rFonts w:asciiTheme="minorHAnsi" w:hAnsiTheme="minorHAnsi" w:hint="eastAsia"/>
          <w:sz w:val="22"/>
          <w:szCs w:val="22"/>
          <w:lang w:eastAsia="zh-TW"/>
        </w:rPr>
        <w:t xml:space="preserve">and aliasing problems. </w:t>
      </w:r>
      <w:r w:rsidR="00E52F91" w:rsidRPr="007B7CE3">
        <w:rPr>
          <w:rFonts w:asciiTheme="minorHAnsi" w:hAnsiTheme="minorHAnsi"/>
          <w:sz w:val="22"/>
          <w:szCs w:val="22"/>
          <w:lang w:eastAsia="zh-TW"/>
        </w:rPr>
        <w:t xml:space="preserve">The advantage of this test is that it can uncover the conceptual errors that debuggers are unable to find. </w:t>
      </w:r>
    </w:p>
    <w:p w:rsidR="007B7CE3" w:rsidRDefault="007B7CE3" w:rsidP="00E52F91">
      <w:pPr>
        <w:ind w:left="720"/>
        <w:rPr>
          <w:rFonts w:asciiTheme="minorHAnsi" w:hAnsiTheme="minorHAnsi" w:hint="eastAsia"/>
          <w:sz w:val="22"/>
          <w:szCs w:val="22"/>
          <w:lang w:eastAsia="zh-TW"/>
        </w:rPr>
      </w:pPr>
    </w:p>
    <w:p w:rsidR="0043301B" w:rsidRPr="007B7CE3" w:rsidRDefault="0043301B" w:rsidP="007C0716">
      <w:pPr>
        <w:pStyle w:val="3"/>
        <w:rPr>
          <w:rFonts w:asciiTheme="minorHAnsi" w:hAnsiTheme="minorHAnsi"/>
          <w:sz w:val="22"/>
          <w:szCs w:val="22"/>
        </w:rPr>
      </w:pPr>
      <w:bookmarkStart w:id="13" w:name="_Toc247000621"/>
      <w:r w:rsidRPr="007B7CE3">
        <w:rPr>
          <w:rFonts w:asciiTheme="minorHAnsi" w:hAnsiTheme="minorHAnsi"/>
          <w:sz w:val="22"/>
          <w:szCs w:val="22"/>
        </w:rPr>
        <w:t>White Box Testing</w:t>
      </w:r>
      <w:bookmarkEnd w:id="13"/>
    </w:p>
    <w:p w:rsidR="00873774" w:rsidRPr="007B7CE3" w:rsidRDefault="00A359DD" w:rsidP="00A359DD">
      <w:pPr>
        <w:ind w:left="720"/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 xml:space="preserve">In contrast, white box testing is a testing </w:t>
      </w:r>
      <w:r w:rsidR="00EC6F38" w:rsidRPr="007B7CE3">
        <w:rPr>
          <w:rFonts w:asciiTheme="minorHAnsi" w:hAnsiTheme="minorHAnsi"/>
          <w:sz w:val="22"/>
          <w:szCs w:val="22"/>
          <w:lang w:eastAsia="zh-TW"/>
        </w:rPr>
        <w:t>method that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focuses specifically on using int</w:t>
      </w:r>
      <w:r w:rsidR="00EC6F38" w:rsidRPr="007B7CE3">
        <w:rPr>
          <w:rFonts w:asciiTheme="minorHAnsi" w:hAnsiTheme="minorHAnsi"/>
          <w:sz w:val="22"/>
          <w:szCs w:val="22"/>
          <w:lang w:eastAsia="zh-TW"/>
        </w:rPr>
        <w:t>ernal knowledge of the software.</w:t>
      </w:r>
      <w:r w:rsidR="00873774" w:rsidRPr="007B7CE3">
        <w:rPr>
          <w:rFonts w:asciiTheme="minorHAnsi" w:hAnsiTheme="minorHAnsi"/>
          <w:sz w:val="22"/>
          <w:szCs w:val="22"/>
          <w:lang w:eastAsia="zh-TW"/>
        </w:rPr>
        <w:t xml:space="preserve"> Our</w:t>
      </w:r>
      <w:r w:rsidR="00EC6F38" w:rsidRPr="007B7CE3">
        <w:rPr>
          <w:rFonts w:asciiTheme="minorHAnsi" w:hAnsiTheme="minorHAnsi"/>
          <w:sz w:val="22"/>
          <w:szCs w:val="22"/>
          <w:lang w:eastAsia="zh-TW"/>
        </w:rPr>
        <w:t xml:space="preserve"> test </w:t>
      </w:r>
      <w:r w:rsidR="00873774" w:rsidRPr="007B7CE3">
        <w:rPr>
          <w:rFonts w:asciiTheme="minorHAnsi" w:hAnsiTheme="minorHAnsi"/>
          <w:sz w:val="22"/>
          <w:szCs w:val="22"/>
          <w:lang w:eastAsia="zh-TW"/>
        </w:rPr>
        <w:t xml:space="preserve">strategies </w:t>
      </w:r>
      <w:r w:rsidR="00EC6F38" w:rsidRPr="007B7CE3">
        <w:rPr>
          <w:rFonts w:asciiTheme="minorHAnsi" w:hAnsiTheme="minorHAnsi"/>
          <w:sz w:val="22"/>
          <w:szCs w:val="22"/>
          <w:lang w:eastAsia="zh-TW"/>
        </w:rPr>
        <w:t xml:space="preserve">incorporate coverage of the </w:t>
      </w:r>
      <w:r w:rsidR="00873774" w:rsidRPr="007B7CE3">
        <w:rPr>
          <w:rFonts w:asciiTheme="minorHAnsi" w:hAnsiTheme="minorHAnsi"/>
          <w:sz w:val="22"/>
          <w:szCs w:val="22"/>
          <w:lang w:eastAsia="zh-TW"/>
        </w:rPr>
        <w:t>following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s</w:t>
      </w:r>
      <w:r w:rsidR="00873774" w:rsidRPr="007B7CE3">
        <w:rPr>
          <w:rFonts w:asciiTheme="minorHAnsi" w:hAnsiTheme="minorHAnsi"/>
          <w:sz w:val="22"/>
          <w:szCs w:val="22"/>
          <w:lang w:eastAsia="zh-TW"/>
        </w:rPr>
        <w:t>:</w:t>
      </w:r>
    </w:p>
    <w:p w:rsidR="00873774" w:rsidRPr="007B7CE3" w:rsidRDefault="00873774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>Static analysis – examin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codes and determin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flaws</w:t>
      </w:r>
    </w:p>
    <w:p w:rsidR="00873774" w:rsidRPr="007B7CE3" w:rsidRDefault="00873774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>Dynamic analysis – execut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methods and analyz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outputs</w:t>
      </w:r>
    </w:p>
    <w:p w:rsidR="00F601AA" w:rsidRPr="007B7CE3" w:rsidRDefault="00F601AA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>Failure analysis – executes all possible failure cases to cause the program crashes</w:t>
      </w:r>
    </w:p>
    <w:p w:rsidR="00873774" w:rsidRPr="007B7CE3" w:rsidRDefault="00873774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>Statement coverage – execut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all statements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 xml:space="preserve"> and makes sure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at least 1 successful trial</w:t>
      </w:r>
    </w:p>
    <w:p w:rsidR="00873774" w:rsidRPr="007B7CE3" w:rsidRDefault="00873774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 xml:space="preserve">Branch coverage – 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executes</w:t>
      </w:r>
      <w:r w:rsidRPr="007B7CE3">
        <w:rPr>
          <w:rFonts w:asciiTheme="minorHAnsi" w:hAnsiTheme="minorHAnsi"/>
          <w:sz w:val="22"/>
          <w:szCs w:val="22"/>
          <w:lang w:eastAsia="zh-TW"/>
        </w:rPr>
        <w:t xml:space="preserve"> all branches 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and makes sure no</w:t>
      </w:r>
      <w:r w:rsidR="0035534E" w:rsidRPr="007B7CE3">
        <w:rPr>
          <w:rFonts w:asciiTheme="minorHAnsi" w:hAnsiTheme="minorHAnsi"/>
          <w:sz w:val="22"/>
          <w:szCs w:val="22"/>
          <w:lang w:eastAsia="zh-TW"/>
        </w:rPr>
        <w:t xml:space="preserve"> abnormal behaviors</w:t>
      </w:r>
    </w:p>
    <w:p w:rsidR="00873774" w:rsidRPr="007B7CE3" w:rsidRDefault="00873774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>Loop coverage</w:t>
      </w:r>
      <w:r w:rsidR="0035534E" w:rsidRPr="007B7CE3">
        <w:rPr>
          <w:rFonts w:asciiTheme="minorHAnsi" w:hAnsiTheme="minorHAnsi"/>
          <w:sz w:val="22"/>
          <w:szCs w:val="22"/>
          <w:lang w:eastAsia="zh-TW"/>
        </w:rPr>
        <w:t xml:space="preserve"> – 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 xml:space="preserve">executes </w:t>
      </w:r>
      <w:r w:rsidR="0035534E" w:rsidRPr="007B7CE3">
        <w:rPr>
          <w:rFonts w:asciiTheme="minorHAnsi" w:hAnsiTheme="minorHAnsi"/>
          <w:sz w:val="22"/>
          <w:szCs w:val="22"/>
          <w:lang w:eastAsia="zh-TW"/>
        </w:rPr>
        <w:t xml:space="preserve">all the loops 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are covered</w:t>
      </w:r>
      <w:r w:rsidR="0035534E" w:rsidRPr="007B7CE3">
        <w:rPr>
          <w:rFonts w:asciiTheme="minorHAnsi" w:hAnsiTheme="minorHAnsi"/>
          <w:sz w:val="22"/>
          <w:szCs w:val="22"/>
          <w:lang w:eastAsia="zh-TW"/>
        </w:rPr>
        <w:t xml:space="preserve">  0, 1, 2 times</w:t>
      </w:r>
    </w:p>
    <w:p w:rsidR="00873774" w:rsidRPr="007B7CE3" w:rsidRDefault="00873774" w:rsidP="00873774">
      <w:pPr>
        <w:numPr>
          <w:ilvl w:val="0"/>
          <w:numId w:val="35"/>
        </w:numPr>
        <w:rPr>
          <w:rFonts w:asciiTheme="minorHAnsi" w:hAnsiTheme="minorHAnsi"/>
          <w:sz w:val="22"/>
          <w:szCs w:val="22"/>
          <w:lang w:eastAsia="zh-TW"/>
        </w:rPr>
      </w:pPr>
      <w:r w:rsidRPr="007B7CE3">
        <w:rPr>
          <w:rFonts w:asciiTheme="minorHAnsi" w:hAnsiTheme="minorHAnsi"/>
          <w:sz w:val="22"/>
          <w:szCs w:val="22"/>
          <w:lang w:eastAsia="zh-TW"/>
        </w:rPr>
        <w:t>Path coverage</w:t>
      </w:r>
      <w:r w:rsidR="0035534E" w:rsidRPr="007B7CE3">
        <w:rPr>
          <w:rFonts w:asciiTheme="minorHAnsi" w:hAnsiTheme="minorHAnsi"/>
          <w:sz w:val="22"/>
          <w:szCs w:val="22"/>
          <w:lang w:eastAsia="zh-TW"/>
        </w:rPr>
        <w:t xml:space="preserve"> – 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>executes</w:t>
      </w:r>
      <w:r w:rsidR="0035534E" w:rsidRPr="007B7CE3">
        <w:rPr>
          <w:rFonts w:asciiTheme="minorHAnsi" w:hAnsiTheme="minorHAnsi"/>
          <w:sz w:val="22"/>
          <w:szCs w:val="22"/>
          <w:lang w:eastAsia="zh-TW"/>
        </w:rPr>
        <w:t xml:space="preserve"> all the path</w:t>
      </w:r>
      <w:r w:rsidR="00F601AA" w:rsidRPr="007B7CE3">
        <w:rPr>
          <w:rFonts w:asciiTheme="minorHAnsi" w:hAnsiTheme="minorHAnsi"/>
          <w:sz w:val="22"/>
          <w:szCs w:val="22"/>
          <w:lang w:eastAsia="zh-TW"/>
        </w:rPr>
        <w:t xml:space="preserve"> and checks for consistency in behaviors </w:t>
      </w:r>
    </w:p>
    <w:p w:rsidR="0043301B" w:rsidRPr="007B7CE3" w:rsidRDefault="0043301B" w:rsidP="0043301B">
      <w:pPr>
        <w:rPr>
          <w:rFonts w:asciiTheme="minorHAnsi" w:hAnsiTheme="minorHAnsi"/>
          <w:sz w:val="22"/>
          <w:szCs w:val="22"/>
        </w:rPr>
      </w:pPr>
    </w:p>
    <w:p w:rsidR="007C0716" w:rsidRPr="007B7CE3" w:rsidRDefault="0043301B">
      <w:pPr>
        <w:pStyle w:val="2"/>
        <w:rPr>
          <w:rFonts w:asciiTheme="minorHAnsi" w:hAnsiTheme="minorHAnsi"/>
          <w:sz w:val="22"/>
          <w:szCs w:val="22"/>
        </w:rPr>
      </w:pPr>
      <w:bookmarkStart w:id="14" w:name="_Toc247000622"/>
      <w:r w:rsidRPr="007B7CE3">
        <w:rPr>
          <w:rFonts w:asciiTheme="minorHAnsi" w:hAnsiTheme="minorHAnsi"/>
          <w:sz w:val="22"/>
          <w:szCs w:val="22"/>
        </w:rPr>
        <w:t>Integration Testing</w:t>
      </w:r>
      <w:bookmarkEnd w:id="14"/>
    </w:p>
    <w:p w:rsidR="00CB17FA" w:rsidRDefault="00F7665D" w:rsidP="00F7665D">
      <w:pPr>
        <w:ind w:left="720"/>
        <w:rPr>
          <w:rFonts w:asciiTheme="minorHAnsi" w:hAnsiTheme="minorHAnsi" w:hint="eastAsia"/>
          <w:sz w:val="22"/>
          <w:szCs w:val="22"/>
          <w:lang w:eastAsia="zh-TW"/>
        </w:rPr>
      </w:pPr>
      <w:r>
        <w:rPr>
          <w:rFonts w:asciiTheme="minorHAnsi" w:hAnsiTheme="minorHAnsi" w:hint="eastAsia"/>
          <w:sz w:val="22"/>
          <w:szCs w:val="22"/>
          <w:lang w:eastAsia="zh-TW"/>
        </w:rPr>
        <w:t xml:space="preserve">The goal of </w:t>
      </w:r>
      <w:r>
        <w:rPr>
          <w:rFonts w:asciiTheme="minorHAnsi" w:hAnsiTheme="minorHAnsi"/>
          <w:sz w:val="22"/>
          <w:szCs w:val="22"/>
          <w:lang w:eastAsia="zh-TW"/>
        </w:rPr>
        <w:t>integration</w:t>
      </w:r>
      <w:r>
        <w:rPr>
          <w:rFonts w:asciiTheme="minorHAnsi" w:hAnsiTheme="minorHAnsi" w:hint="eastAsia"/>
          <w:sz w:val="22"/>
          <w:szCs w:val="22"/>
          <w:lang w:eastAsia="zh-TW"/>
        </w:rPr>
        <w:t xml:space="preserve"> testing is to examine all of the features are developed and work together </w:t>
      </w:r>
      <w:r w:rsidR="00BB5C3A">
        <w:rPr>
          <w:rFonts w:asciiTheme="minorHAnsi" w:hAnsiTheme="minorHAnsi"/>
          <w:sz w:val="22"/>
          <w:szCs w:val="22"/>
          <w:lang w:eastAsia="zh-TW"/>
        </w:rPr>
        <w:t>corporately</w:t>
      </w:r>
      <w:r w:rsidR="00BB5C3A">
        <w:rPr>
          <w:rFonts w:asciiTheme="minorHAnsi" w:hAnsiTheme="minorHAnsi" w:hint="eastAsia"/>
          <w:sz w:val="22"/>
          <w:szCs w:val="22"/>
          <w:lang w:eastAsia="zh-TW"/>
        </w:rPr>
        <w:t xml:space="preserve">. In other words, is the product good enough to be delivered? </w:t>
      </w:r>
      <w:r w:rsidR="00167890">
        <w:rPr>
          <w:rFonts w:asciiTheme="minorHAnsi" w:hAnsiTheme="minorHAnsi" w:hint="eastAsia"/>
          <w:sz w:val="22"/>
          <w:szCs w:val="22"/>
          <w:lang w:eastAsia="zh-TW"/>
        </w:rPr>
        <w:t xml:space="preserve">First, integration testing will be performed </w:t>
      </w:r>
      <w:r w:rsidR="00BB5C3A">
        <w:rPr>
          <w:rFonts w:asciiTheme="minorHAnsi" w:hAnsiTheme="minorHAnsi" w:hint="eastAsia"/>
          <w:sz w:val="22"/>
          <w:szCs w:val="22"/>
          <w:lang w:eastAsia="zh-TW"/>
        </w:rPr>
        <w:t>whenever a</w:t>
      </w:r>
      <w:r w:rsidR="00CB17FA">
        <w:rPr>
          <w:rFonts w:asciiTheme="minorHAnsi" w:hAnsiTheme="minorHAnsi" w:hint="eastAsia"/>
          <w:sz w:val="22"/>
          <w:szCs w:val="22"/>
          <w:lang w:eastAsia="zh-TW"/>
        </w:rPr>
        <w:t xml:space="preserve"> module </w:t>
      </w:r>
      <w:r w:rsidR="00BB5C3A">
        <w:rPr>
          <w:rFonts w:asciiTheme="minorHAnsi" w:hAnsiTheme="minorHAnsi" w:hint="eastAsia"/>
          <w:sz w:val="22"/>
          <w:szCs w:val="22"/>
          <w:lang w:eastAsia="zh-TW"/>
        </w:rPr>
        <w:t xml:space="preserve">is completed and has passed the unit and functional testing phase.  Then testers </w:t>
      </w:r>
      <w:r w:rsidR="00BB5C3A">
        <w:rPr>
          <w:rFonts w:asciiTheme="minorHAnsi" w:hAnsiTheme="minorHAnsi"/>
          <w:sz w:val="22"/>
          <w:szCs w:val="22"/>
          <w:lang w:eastAsia="zh-TW"/>
        </w:rPr>
        <w:t>will combine</w:t>
      </w:r>
      <w:r w:rsidR="00BB5C3A">
        <w:rPr>
          <w:rFonts w:asciiTheme="minorHAnsi" w:hAnsiTheme="minorHAnsi" w:hint="eastAsia"/>
          <w:sz w:val="22"/>
          <w:szCs w:val="22"/>
          <w:lang w:eastAsia="zh-TW"/>
        </w:rPr>
        <w:t xml:space="preserve"> this module with the others</w:t>
      </w:r>
      <w:r w:rsidR="00CB17FA">
        <w:rPr>
          <w:rFonts w:asciiTheme="minorHAnsi" w:hAnsiTheme="minorHAnsi" w:hint="eastAsia"/>
          <w:sz w:val="22"/>
          <w:szCs w:val="22"/>
          <w:lang w:eastAsia="zh-TW"/>
        </w:rPr>
        <w:t xml:space="preserve"> to determine if the</w:t>
      </w:r>
      <w:r w:rsidR="00167890">
        <w:rPr>
          <w:rFonts w:asciiTheme="minorHAnsi" w:hAnsiTheme="minorHAnsi" w:hint="eastAsia"/>
          <w:sz w:val="22"/>
          <w:szCs w:val="22"/>
          <w:lang w:eastAsia="zh-TW"/>
        </w:rPr>
        <w:t xml:space="preserve"> aggregates</w:t>
      </w:r>
      <w:r w:rsidR="00CB17FA">
        <w:rPr>
          <w:rFonts w:asciiTheme="minorHAnsi" w:hAnsiTheme="minorHAnsi" w:hint="eastAsia"/>
          <w:sz w:val="22"/>
          <w:szCs w:val="22"/>
          <w:lang w:eastAsia="zh-TW"/>
        </w:rPr>
        <w:t xml:space="preserve"> function correctly together. </w:t>
      </w:r>
      <w:r w:rsidR="00167890">
        <w:rPr>
          <w:rFonts w:asciiTheme="minorHAnsi" w:hAnsiTheme="minorHAnsi" w:hint="eastAsia"/>
          <w:sz w:val="22"/>
          <w:szCs w:val="22"/>
          <w:lang w:eastAsia="zh-TW"/>
        </w:rPr>
        <w:t xml:space="preserve">The sequence of the </w:t>
      </w:r>
      <w:r w:rsidR="00167890">
        <w:rPr>
          <w:rFonts w:asciiTheme="minorHAnsi" w:hAnsiTheme="minorHAnsi"/>
          <w:sz w:val="22"/>
          <w:szCs w:val="22"/>
          <w:lang w:eastAsia="zh-TW"/>
        </w:rPr>
        <w:t>testing is</w:t>
      </w:r>
      <w:r w:rsidR="00167890">
        <w:rPr>
          <w:rFonts w:asciiTheme="minorHAnsi" w:hAnsiTheme="minorHAnsi" w:hint="eastAsia"/>
          <w:sz w:val="22"/>
          <w:szCs w:val="22"/>
          <w:lang w:eastAsia="zh-TW"/>
        </w:rPr>
        <w:t xml:space="preserve"> from the lowest level of component (smallest aggregates) to the highest level of component </w:t>
      </w:r>
      <w:r w:rsidR="00167890">
        <w:rPr>
          <w:rFonts w:asciiTheme="minorHAnsi" w:hAnsiTheme="minorHAnsi"/>
          <w:sz w:val="22"/>
          <w:szCs w:val="22"/>
          <w:lang w:eastAsia="zh-TW"/>
        </w:rPr>
        <w:t>(largest</w:t>
      </w:r>
      <w:r w:rsidR="00167890">
        <w:rPr>
          <w:rFonts w:asciiTheme="minorHAnsi" w:hAnsiTheme="minorHAnsi" w:hint="eastAsia"/>
          <w:sz w:val="22"/>
          <w:szCs w:val="22"/>
          <w:lang w:eastAsia="zh-TW"/>
        </w:rPr>
        <w:t xml:space="preserve"> </w:t>
      </w:r>
      <w:r w:rsidR="00167890">
        <w:rPr>
          <w:rFonts w:asciiTheme="minorHAnsi" w:hAnsiTheme="minorHAnsi"/>
          <w:sz w:val="22"/>
          <w:szCs w:val="22"/>
          <w:lang w:eastAsia="zh-TW"/>
        </w:rPr>
        <w:t>aggregates</w:t>
      </w:r>
      <w:r w:rsidR="00167890">
        <w:rPr>
          <w:rFonts w:asciiTheme="minorHAnsi" w:hAnsiTheme="minorHAnsi" w:hint="eastAsia"/>
          <w:sz w:val="22"/>
          <w:szCs w:val="22"/>
          <w:lang w:eastAsia="zh-TW"/>
        </w:rPr>
        <w:t xml:space="preserve">). This is also known as the bottom-up integration testing.  </w:t>
      </w:r>
    </w:p>
    <w:p w:rsidR="007C0716" w:rsidRPr="007B7CE3" w:rsidRDefault="0043301B">
      <w:pPr>
        <w:pStyle w:val="2"/>
        <w:rPr>
          <w:rFonts w:asciiTheme="minorHAnsi" w:hAnsiTheme="minorHAnsi"/>
          <w:sz w:val="22"/>
          <w:szCs w:val="22"/>
        </w:rPr>
      </w:pPr>
      <w:bookmarkStart w:id="15" w:name="_Toc247000623"/>
      <w:r w:rsidRPr="007B7CE3">
        <w:rPr>
          <w:rFonts w:asciiTheme="minorHAnsi" w:hAnsiTheme="minorHAnsi"/>
          <w:sz w:val="22"/>
          <w:szCs w:val="22"/>
        </w:rPr>
        <w:t>System Testing</w:t>
      </w:r>
      <w:bookmarkEnd w:id="15"/>
    </w:p>
    <w:p w:rsidR="008F6CD4" w:rsidRPr="007B7CE3" w:rsidRDefault="008F6CD4" w:rsidP="008F6CD4">
      <w:pPr>
        <w:pStyle w:val="3"/>
        <w:rPr>
          <w:rFonts w:asciiTheme="minorHAnsi" w:hAnsiTheme="minorHAnsi"/>
          <w:sz w:val="22"/>
          <w:szCs w:val="22"/>
        </w:rPr>
      </w:pPr>
      <w:bookmarkStart w:id="16" w:name="_Toc247000624"/>
      <w:r w:rsidRPr="007B7CE3">
        <w:rPr>
          <w:rFonts w:asciiTheme="minorHAnsi" w:hAnsiTheme="minorHAnsi"/>
          <w:sz w:val="22"/>
          <w:szCs w:val="22"/>
        </w:rPr>
        <w:t>Use Case 1</w:t>
      </w:r>
      <w:bookmarkEnd w:id="16"/>
    </w:p>
    <w:p w:rsidR="008F6CD4" w:rsidRPr="007B7CE3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</w:rPr>
      </w:pPr>
    </w:p>
    <w:p w:rsidR="008F6CD4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eate An Account (invalid input)</w:t>
      </w:r>
    </w:p>
    <w:p w:rsidR="008F6CD4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</w:p>
    <w:p w:rsidR="008F6CD4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true</w:t>
      </w:r>
    </w:p>
    <w:p w:rsidR="008F6CD4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accounts with 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invalid input  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br/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1.0 Selects "Register" to apply for an account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Enters invalid user name or password in the corresponding fields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  2.1 Enters only one of the fields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none of the fields       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3.0 Selects "Regi</w:t>
      </w:r>
      <w:r w:rsidR="009B7734" w:rsidRPr="007B7CE3">
        <w:rPr>
          <w:rFonts w:asciiTheme="minorHAnsi" w:hAnsiTheme="minorHAnsi" w:cs="Courier New"/>
          <w:sz w:val="22"/>
          <w:szCs w:val="22"/>
          <w:lang w:val="en-CA" w:eastAsia="en-CA"/>
        </w:rPr>
        <w:t>ster" to submit the application</w:t>
      </w:r>
    </w:p>
    <w:p w:rsidR="008F6CD4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username and password fields cannot be empty</w:t>
      </w:r>
    </w:p>
    <w:p w:rsidR="008F6CD4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An Account (duplicate account)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An account with user name "user" exists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duplicate accounts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"Register" to apply for an account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Enters "user" in the user name field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password in the password field     </w:t>
      </w:r>
    </w:p>
    <w:p w:rsidR="008F6CD4" w:rsidRPr="007B7CE3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4.0 Selects "Register" to submit the application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 username has already been used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9B7734" w:rsidP="008F6CD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The system indicates the username has already been used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9B773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An Account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Valid personal information (name &amp; password)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accounts with valid input 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"Register" to apply for an account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Enters valid user name or password in the corresponding fields     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3.0 Selects "Register" to submit the application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The system will automatically login guest to search page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34" w:rsidRPr="007B7CE3" w:rsidRDefault="009B7734" w:rsidP="009B773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The new account has been succesfully created and the guest is automatically logged in </w:t>
            </w:r>
          </w:p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8F6CD4" w:rsidP="008F6CD4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17" w:name="_Toc247000625"/>
      <w:r w:rsidRPr="007B7CE3">
        <w:rPr>
          <w:rFonts w:asciiTheme="minorHAnsi" w:hAnsiTheme="minorHAnsi"/>
          <w:sz w:val="22"/>
          <w:szCs w:val="22"/>
          <w:lang w:val="en-CA" w:eastAsia="en-CA"/>
        </w:rPr>
        <w:lastRenderedPageBreak/>
        <w:t>Use Case 2</w:t>
      </w:r>
      <w:bookmarkEnd w:id="17"/>
    </w:p>
    <w:p w:rsidR="008F6CD4" w:rsidRPr="007B7CE3" w:rsidRDefault="008F6CD4" w:rsidP="008F6CD4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(valid input, valid payment and valid login)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valid input, valid payment and valid login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Selects a room and clicks the "continue reservation"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Enters check-in date, check-out date and number of people in the corresponding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Clicks the "continue reservation" button 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summary of the room selected and the information entered, selects a payment type from the drop down list (Visa or Master)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5.0 Enters credit card information (credit card number, expired date, and name on the credit card)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7B7CE3" w:rsidRDefault="007C0716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6.0 Clicks the confirm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reservation process is completed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9B773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reservation process is completed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Selects a room and clicks the "continue reservation"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invalid check-in date or invalid check-out date or invalid number of people in the corresponding fields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2.1 Enters a check-in date that is before today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a check-out date that is before check-in date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2.3 Enters a check-out date that is before today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2.4 Enters information only in two of the fields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2.5 Enters information only in one of the fields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2.6 Inserts empty field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Clicks the "continue reservation" button 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one or more input are invalid or missing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9B773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invalid or missing input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(valid input, valid login, invalid payment)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valid input, valid login but invalid payment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 1.0 Selects a room and clicks the "continue reservation"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check-in date, check-out date and number of people in the corresponding fields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Clicks the "continue reservation" button 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After viewing the summary of the room selected and the information entered, selects a payment type from the drop down list (Visa or Master)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5.0 Enters invalid credit card information (credit card number, expired date, and name on the credit card)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5.1 Enters information only in two of the fields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5.2 Enters information only in one of the fields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5.3 Inserts empty field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 5.4 Enters a credit card number that is less than 16 digits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 5.5 Enters an expired date that is before today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6.0 Clicks the confirm button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one or more input are invalid or missing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invalid or missing input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474F76" w:rsidP="00474F76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18" w:name="_Toc247000626"/>
      <w:r w:rsidRPr="007B7CE3">
        <w:rPr>
          <w:rFonts w:asciiTheme="minorHAnsi" w:hAnsiTheme="minorHAnsi"/>
          <w:sz w:val="22"/>
          <w:szCs w:val="22"/>
          <w:lang w:val="en-CA" w:eastAsia="en-CA"/>
        </w:rPr>
        <w:t>Use Case 3</w:t>
      </w:r>
      <w:bookmarkEnd w:id="18"/>
    </w:p>
    <w:p w:rsidR="005534B6" w:rsidRPr="007B7CE3" w:rsidRDefault="005534B6" w:rsidP="005534B6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Cancels a Reservation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</w:t>
      </w:r>
      <w:r w:rsidR="001C76C8" w:rsidRPr="007B7CE3">
        <w:rPr>
          <w:rFonts w:asciiTheme="minorHAnsi" w:hAnsiTheme="minorHAnsi" w:cs="Courier New"/>
          <w:sz w:val="22"/>
          <w:szCs w:val="22"/>
          <w:lang w:val="en-CA" w:eastAsia="en-CA"/>
        </w:rPr>
        <w:t>cancelling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 reservation by a guest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reservation(s)"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Selects a reservation and click the "cancel"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After viewing a summary of the reservation and the cancellation fee, clicks the "confirm"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reservation is </w:t>
      </w:r>
      <w:r w:rsidR="001C76C8" w:rsidRPr="007B7CE3">
        <w:rPr>
          <w:rFonts w:asciiTheme="minorHAnsi" w:hAnsiTheme="minorHAnsi" w:cs="Courier New"/>
          <w:sz w:val="22"/>
          <w:szCs w:val="22"/>
          <w:lang w:val="en-CA" w:eastAsia="en-CA"/>
        </w:rPr>
        <w:t>cancelled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and the fee can be viewed inside the "view bill" option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474F76" w:rsidRPr="007B7CE3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5534B6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Cancels a Reservation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system, requires guest information (guest name, guest address) and searches for guest information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</w:t>
      </w:r>
      <w:r w:rsidR="001C76C8" w:rsidRPr="007B7CE3">
        <w:rPr>
          <w:rFonts w:asciiTheme="minorHAnsi" w:hAnsiTheme="minorHAnsi" w:cs="Courier New"/>
          <w:sz w:val="22"/>
          <w:szCs w:val="22"/>
          <w:lang w:val="en-CA" w:eastAsia="en-CA"/>
        </w:rPr>
        <w:t>cancelling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 reservation by a staff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"view reservation(s)" button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reservation and click the "cancel" button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After viewing a summary of the reservation and the cancellation fee, click the "confirm" button 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reservation is cancelled and the fee can be viewed inside the "view bill" option of the guest</w:t>
      </w: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474F76" w:rsidRPr="007B7CE3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7B7CE3" w:rsidRDefault="00474F7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B7CE3" w:rsidRDefault="00474F76" w:rsidP="00474F76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474F76" w:rsidP="005534B6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19" w:name="_Toc247000627"/>
      <w:r w:rsidRPr="007B7CE3">
        <w:rPr>
          <w:rFonts w:asciiTheme="minorHAnsi" w:hAnsiTheme="minorHAnsi"/>
          <w:sz w:val="22"/>
          <w:szCs w:val="22"/>
          <w:lang w:val="en-CA" w:eastAsia="en-CA"/>
        </w:rPr>
        <w:t>Use Case 4</w:t>
      </w:r>
      <w:bookmarkEnd w:id="19"/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creating rooms with 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room"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Selects a room type from the "Room Type" drop down list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Enters room number in the "Room Number" field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4.0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confirm the operation and the new room can be viewed inside the "view room" option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creates the new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(duplicate room number)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a room with room number "110" exists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creating duplicate rooms 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 1.0 Selects "create room"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room type from the "Room Type" drop down list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Enters "110" in the "Room Number" field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4.0 Selects "Save"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 the room number has been used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room number has been used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rooms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room"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room type from the "Room Type" drop down list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"Room Number"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3.1 Enters a negative number in the "Room Number"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nothing in the "Room Number" field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 4.0 Selects "Save"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3.1 The system will display an error message saying the room number cannot be negative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3.2 The system will display an error message saying the room number field can't be empty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8F6CD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 3.1 The system does not display error message and created new room with invalid room number</w:t>
            </w:r>
          </w:p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3.2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5534B6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5534B6" w:rsidP="005534B6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0" w:name="_Toc247000628"/>
      <w:r w:rsidRPr="007B7CE3">
        <w:rPr>
          <w:rFonts w:asciiTheme="minorHAnsi" w:hAnsiTheme="minorHAnsi"/>
          <w:sz w:val="22"/>
          <w:szCs w:val="22"/>
          <w:lang w:val="en-CA" w:eastAsia="en-CA"/>
        </w:rPr>
        <w:t>Use Case 5</w:t>
      </w:r>
      <w:bookmarkEnd w:id="20"/>
    </w:p>
    <w:p w:rsidR="005534B6" w:rsidRPr="007B7CE3" w:rsidRDefault="005534B6" w:rsidP="005534B6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and selects "edit"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Selects a room type from the "Room Type" drop down list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Enters a new room number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5.0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The system will update the changes to the room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updates the changes to the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(duplicate room number)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 and room number "110" and "111" exist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duplicate room number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Chooses room "110" and selects "edit"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Selects a room type from the "Room Type" drop down list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Enters "111" in the "Room Number"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5.0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 room "111" is already exists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room "111" is already exists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and selects "edit"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Select a room type from the "Room Type" drop down list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Enters invalid input in the "Room Number"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4.1 Enters a negative number in the "Room Number"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4.2 Enters nothing in the "Room Number"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5.0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    4.1 The system will display an error message saying the room number cannot be negative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    4.2 The system will display an error message saying the room number field can't be empty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4.1 The system does not display error message and created new room with invalid room number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4.2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5534B6" w:rsidP="005534B6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1" w:name="_Toc247000629"/>
      <w:r w:rsidRPr="007B7CE3">
        <w:rPr>
          <w:rFonts w:asciiTheme="minorHAnsi" w:hAnsiTheme="minorHAnsi"/>
          <w:sz w:val="22"/>
          <w:szCs w:val="22"/>
          <w:lang w:val="en-CA" w:eastAsia="en-CA"/>
        </w:rPr>
        <w:t>Use Case 6</w:t>
      </w:r>
      <w:bookmarkEnd w:id="21"/>
    </w:p>
    <w:p w:rsidR="005534B6" w:rsidRPr="007B7CE3" w:rsidRDefault="005534B6" w:rsidP="005534B6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Rooms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B7CE3">
        <w:rPr>
          <w:rFonts w:asciiTheme="minorHAnsi" w:hAnsiTheme="minorHAnsi" w:cs="Courier New"/>
          <w:sz w:val="22"/>
          <w:szCs w:val="22"/>
          <w:shd w:val="clear" w:color="auto" w:fill="FFFFFF"/>
          <w:lang w:val="en-CA" w:eastAsia="en-CA"/>
        </w:rPr>
        <w:t>Admin must be logged in to the system and there must be at least a room to delete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</w:t>
      </w:r>
      <w:r w:rsidR="005534B6" w:rsidRPr="007B7CE3">
        <w:rPr>
          <w:rFonts w:asciiTheme="minorHAnsi" w:hAnsiTheme="minorHAnsi" w:cs="Courier New"/>
          <w:sz w:val="22"/>
          <w:szCs w:val="22"/>
          <w:lang w:val="en-CA" w:eastAsia="en-CA"/>
        </w:rPr>
        <w:t>functionality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of deleting rooms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Clicks the "view rooms" button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7B7CE3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2.0 Chooses a room and selects "delete"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indicates that the selected room has been deleted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deletes the selected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5534B6" w:rsidP="005534B6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2" w:name="_Toc247000630"/>
      <w:r w:rsidRPr="007B7CE3">
        <w:rPr>
          <w:rFonts w:asciiTheme="minorHAnsi" w:hAnsiTheme="minorHAnsi"/>
          <w:sz w:val="22"/>
          <w:szCs w:val="22"/>
          <w:lang w:val="en-CA" w:eastAsia="en-CA"/>
        </w:rPr>
        <w:t>Use Case 7</w:t>
      </w:r>
      <w:bookmarkEnd w:id="22"/>
    </w:p>
    <w:p w:rsidR="005534B6" w:rsidRPr="007B7CE3" w:rsidRDefault="005534B6" w:rsidP="005534B6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 type with valid inputs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Room Type"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5534B6" w:rsidRPr="007B7CE3" w:rsidRDefault="007C0716" w:rsidP="005534B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Enters valid type name, description, daily rate and maximum occupancy in the corresponding fields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 3.0 Select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The system will add a new room type</w:t>
      </w:r>
    </w:p>
    <w:p w:rsidR="008F6CD4" w:rsidRPr="007B7CE3" w:rsidRDefault="009B7734" w:rsidP="005534B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/>
          <w:b/>
          <w:sz w:val="22"/>
          <w:szCs w:val="22"/>
        </w:rPr>
        <w:t>Test Results:</w:t>
      </w:r>
      <w:r w:rsidR="008F6CD4" w:rsidRPr="007B7CE3">
        <w:rPr>
          <w:rFonts w:asciiTheme="minorHAnsi" w:hAnsiTheme="minorHAnsi"/>
          <w:b/>
          <w:sz w:val="22"/>
          <w:szCs w:val="22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created the new room 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8F6CD4" w:rsidP="007C0716">
      <w:pPr>
        <w:widowControl/>
        <w:spacing w:after="240"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 type with invalid inputs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 1.0 Selects "Create Room Type"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2.0 Enters invalid inputs in the corresponding fields (type name, description, daily rate and maximum occupancy)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2.1 Enters zero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2.2 Enters only one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2.3 Enters only two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2.4 Enters only three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2.5 Enters a negative number in the daily rate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2.6 Enters a string of characters in the daily rate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2.7 Enters a decimal number in the maximum </w:t>
      </w:r>
      <w:r w:rsidR="005534B6" w:rsidRPr="007B7CE3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2.8 Enters a negative number in the maximum </w:t>
      </w:r>
      <w:r w:rsidR="005534B6" w:rsidRPr="007B7CE3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2.9 Enters a string of characters in the maximum </w:t>
      </w:r>
      <w:r w:rsidR="005534B6" w:rsidRPr="007B7CE3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 3.0 Select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    2.1, 2.2, 2.3, 2.4 The system will indicate that one or more fields are missing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 xml:space="preserve">        2.5, 2.6, 2.7, 2.8, 2.9 The system will indicate that one ore </w:t>
      </w:r>
      <w:r w:rsidR="005534B6" w:rsidRPr="007B7CE3">
        <w:rPr>
          <w:rFonts w:asciiTheme="minorHAnsi" w:hAnsiTheme="minorHAnsi" w:cs="Courier New"/>
          <w:sz w:val="22"/>
          <w:szCs w:val="22"/>
          <w:lang w:val="en-CA" w:eastAsia="en-CA"/>
        </w:rPr>
        <w:t>more inputs are invalid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2.1, 2.2, 2.3, 2.4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 xml:space="preserve">  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one or more fields are missing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2.5 The system does not detect the invalid input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2.6 The system displays an error message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2.7 The system displays an error message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2.8 The system does not detect the invalid input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2.9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5534B6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8F6CD4" w:rsidP="007C0716">
      <w:pPr>
        <w:widowControl/>
        <w:spacing w:after="240"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 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(duplicate room type)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a room type called "VIP" exists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duplicate room type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 1.0 Selects "Create Room Type"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2.0 Enters "VIP" in the type name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3.0 Enters a description, daily rate and maximum occupancy in the corresponding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4.0 Select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room type is already exists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room type is already exists (Case Insensitive 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5534B6" w:rsidP="005534B6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3" w:name="_Toc247000631"/>
      <w:r w:rsidRPr="007B7CE3">
        <w:rPr>
          <w:rFonts w:asciiTheme="minorHAnsi" w:hAnsiTheme="minorHAnsi"/>
          <w:sz w:val="22"/>
          <w:szCs w:val="22"/>
          <w:lang w:val="en-CA" w:eastAsia="en-CA"/>
        </w:rPr>
        <w:t>Use Case 8</w:t>
      </w:r>
      <w:bookmarkEnd w:id="23"/>
    </w:p>
    <w:p w:rsidR="005534B6" w:rsidRPr="007B7CE3" w:rsidRDefault="005534B6" w:rsidP="005534B6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 Type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needs to log into admin account and there must be at least a room type to edit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editing room type with 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Rooms Type"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2.0 Chooses a room type and selects "edit"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5534B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Enters room type name, description, daily rate and Max occupancy in the corresponding fields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4.0 Select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operation is complete and the room type has been modified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saves the changes made to the room 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 Type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needs to log into admin account and there must be at least a room type to edit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editing room type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Rooms Type"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type and selects "edit"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3.0 Enters invalid room type name, description, daily rate or Max occupancy in the input fields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zero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only one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3.3 Enters only two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3.4 Enters only three of the fields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3.5 Enters a negative number in the daily rate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3.6 Enters a negative number in the Max occupancy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3.7 Enters zero in the daily rate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3.8 Enters zero in the Max occupancy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3.9 Enters a string of characters in the daily rate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  3.10 Enters a string of characters in the Max occupancy field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4.0 Select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3.1, 3.2, 3.3, 3.4 The system will indicate that one or more fields are missing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3.5, 3.6, 3.7, 3.8, 3.9, 3.10 The system will indicate that some inputs are invalid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  3.1, 3.2, 3.3, 3.4 The system will indicate that one or more fields are missing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3.5 The system does not detect the invalid input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3.6 The system does not detect the invalid input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3.7 The system does not detect the invalid input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3.8 The system does not detect the invalid input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    3.9 The system displays an error message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3.10 The system displays an error message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5534B6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3.1, 3.2, 3.3, 3.4 The system will indicate that one or more fields are missing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3.5 The system does not detect the invalid input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3.6 The system does not detect the invalid input </w:t>
            </w:r>
          </w:p>
          <w:p w:rsidR="008F6CD4" w:rsidRPr="007B7CE3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3.7 The system does not detect the invalid input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3.8 The system does not detect the invalid input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3.9 The system displays an error message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3.10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B7CE3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4" w:name="_Toc247000632"/>
      <w:r w:rsidRPr="007B7CE3">
        <w:rPr>
          <w:rFonts w:asciiTheme="minorHAnsi" w:hAnsiTheme="minorHAnsi"/>
          <w:sz w:val="22"/>
          <w:szCs w:val="22"/>
          <w:lang w:val="en-CA" w:eastAsia="en-CA"/>
        </w:rPr>
        <w:t>Use Case 9</w:t>
      </w:r>
      <w:bookmarkEnd w:id="24"/>
    </w:p>
    <w:p w:rsidR="001C76C8" w:rsidRPr="007B7CE3" w:rsidRDefault="001C76C8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Room Type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there must be at least a room type to delete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deleting room type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 Types"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type and selects "delete"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selected room type is deleted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</w:t>
      </w:r>
      <w:r w:rsidR="001C76C8" w:rsidRPr="007B7CE3">
        <w:rPr>
          <w:rFonts w:asciiTheme="minorHAnsi" w:hAnsiTheme="minorHAnsi" w:cs="Courier New"/>
          <w:sz w:val="22"/>
          <w:szCs w:val="22"/>
          <w:lang w:val="en-CA" w:eastAsia="en-CA"/>
        </w:rPr>
        <w:t>successfully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deletes the selected room type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5" w:name="_Toc247000633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10</w:t>
      </w:r>
      <w:bookmarkEnd w:id="25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chargeable items with 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Chargeable Item"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Enters valid item name, description, and price in the corresponding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new chargeable item is created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creates the new chargeable item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chargeable items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Chargeable Item"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invalid item name, description, and price in the corresponding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2.1 Enters zero of the fields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only one of the fields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2.3 Enters only two of the fields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2.4 Enters a negative number in the price field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2.5 Enters a string in the price field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2.1 The system will display an error message saying one or more field is missing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2.2 The system will display an error message saying one or more field is missing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2.3 The system will display an error message saying one or more field is missing </w:t>
      </w:r>
    </w:p>
    <w:p w:rsidR="007C0716" w:rsidRPr="007B7CE3" w:rsidRDefault="007C0716" w:rsidP="001C76C8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 2.4 The system will indicate the input is invalid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2.5 The system will indicate the input is invalid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2.1 The system does not detect the invalid input</w:t>
            </w:r>
          </w:p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2.2 The system does not detect the invalid input</w:t>
            </w:r>
          </w:p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2.3 The system does not detect the invalid input</w:t>
            </w:r>
          </w:p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2.4 The system does not detect the invalid input</w:t>
            </w: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2.5 The system displays an error message</w:t>
            </w:r>
          </w:p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(duplicate item)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 and a chargeable item named "Item1" exists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duplicate chargeable items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Chargeable Item"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"Item1" in the item name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description and price in the corresponding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Selects "Save"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"Item1" has already existed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the duplicate chargeable item name (detects SKU duplicity 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Chargeable Items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chargeable items with 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an item and selects "edit"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Enters a new valid item name, description, and price in the corresponding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Selects "complete"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operation is completed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saves the changes made to the selected chargeable item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Chargeable Items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editing chargeable items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Chooses an item and selects "edit"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price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 negative number in the price field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Selects "complete"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price cannot be zero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does not detect the invalid input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Chargeable Items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needs to log into admin account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deleting chargeable items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an item and selects "delete"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selected chargeable item is deleted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</w:t>
      </w:r>
      <w:r w:rsidR="001C76C8" w:rsidRPr="007B7CE3">
        <w:rPr>
          <w:rFonts w:asciiTheme="minorHAnsi" w:hAnsiTheme="minorHAnsi" w:cs="Courier New"/>
          <w:sz w:val="22"/>
          <w:szCs w:val="22"/>
          <w:lang w:val="en-CA" w:eastAsia="en-CA"/>
        </w:rPr>
        <w:t>successfully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deletes the selected chargeable item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6" w:name="_Toc247000634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11</w:t>
      </w:r>
      <w:bookmarkEnd w:id="26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Charge Chargeable Items (valid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 and searches for a customer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charging chargeable items with valid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input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"Add Chargeable Item"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Select a chargeable item from the drop down list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Enters a positive quantity in the "Quantity" field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total amount of the chargeable items, clicks the "complete"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indicate the operation is completed and the modified bill can be viewed in the "view bill" option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Not yet implemented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Charge Chargeable Items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charging chargeable items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"Add Chargeable Item"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 a chargeable item from the drop down list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"Quantity" field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 negative number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nothing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total amount of the chargeable items, clicks the "complete"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3.1 The system will indicate that the quantity cannot be negative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3.2 The system will indicate that the quantity field cannot be empty</w:t>
      </w:r>
    </w:p>
    <w:p w:rsidR="008F6CD4" w:rsidRPr="007B7CE3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</w:t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Not yet implemented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7" w:name="_Toc247000635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12</w:t>
      </w:r>
      <w:bookmarkEnd w:id="27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in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"check-in"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enters customer name, customer phone number, customer address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clicks the "search"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a list of reservations by that customer, select one reservation and clicks "continue"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5.0 after viewing a summary of the reservation, clicks the "complete"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check-in process is completed, and the reservation in the customer's account will be gone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8" w:name="_Toc247000636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13</w:t>
      </w:r>
      <w:bookmarkEnd w:id="28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Check-out (pay by cash)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out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"check-out"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enters customer name, customer phone number and customer address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clicks the "search"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a list of transactions by that customer, select one transaction and clicks "continue"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5.0 after viewing a summary of the transaction, clicks the "continue"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6.0 selects "cash" as the payment type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7.0 enters the amount of cash the customer gives and clicks the "continue"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7.0 after viewing the changes needed to give the customer, clicks the "complete"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check-out process is completed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Check-out (pay by credit card)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checking out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"check-out"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customer name, customer phone number and customer address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clicks the "search"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after viewing a list of transactions by that customer, select one transaction and clicks "continue"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5.0 after viewing a summary of the transaction, clicks the "continue"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6.0 selects "credit card" as the payment type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7.0 clicks the "complete"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check-out process is completed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29" w:name="_Toc247000637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14</w:t>
      </w:r>
      <w:bookmarkEnd w:id="29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 Dirty Rooms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dirty rooms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dirty rooms"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set of rooms that is dirty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30" w:name="_Toc247000638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15</w:t>
      </w:r>
      <w:bookmarkEnd w:id="30"/>
    </w:p>
    <w:p w:rsidR="001C76C8" w:rsidRPr="007B7CE3" w:rsidRDefault="001C76C8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Mark Clean Rooms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marking clean rooms 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dirty rooms"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selects a room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3.0 clicks the "mark it as clean"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summary of that room, clicks the "confirm"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confirm message - "the selected room has been marked as clean"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1C76C8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31" w:name="_Toc247000639"/>
      <w:r w:rsidRPr="007B7CE3">
        <w:rPr>
          <w:rFonts w:asciiTheme="minorHAnsi" w:hAnsiTheme="minorHAnsi"/>
          <w:sz w:val="22"/>
          <w:szCs w:val="22"/>
          <w:lang w:val="en-CA" w:eastAsia="en-CA"/>
        </w:rPr>
        <w:t>Use Case 16</w:t>
      </w:r>
      <w:bookmarkEnd w:id="31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View Statistic Report (valid input</w:t>
      </w:r>
      <w:r w:rsidR="001C76C8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) 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viewing statistic report with 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report" button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2.0 Selects a report type from the "Report Type" drop down list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Enters a starting date and an ending date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4.0 Clicks the "View"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the report calculated based on the period provided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1C76C8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View Statistic Report (invalid input)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viewing statistic report with invalid input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"view report" button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report type from the "Report Type" drop down list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invalid starting date or a invalid ending date 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an ending date that is before the starting date</w:t>
      </w:r>
    </w:p>
    <w:p w:rsidR="007C0716" w:rsidRPr="007B7CE3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4.0 Clicks the "View"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period provided is undefined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( Not yet implemented ) </w:t>
      </w:r>
    </w:p>
    <w:p w:rsidR="008F6CD4" w:rsidRPr="007B7CE3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7B7CE3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 w:rsidRPr="007B7CE3"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Pass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7B7CE3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7B7CE3" w:rsidRDefault="008F6CD4" w:rsidP="008F6CD4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B7CE3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B7CE3" w:rsidRDefault="007C0716" w:rsidP="007C0716">
      <w:pPr>
        <w:rPr>
          <w:rFonts w:asciiTheme="minorHAnsi" w:hAnsiTheme="minorHAnsi"/>
          <w:sz w:val="22"/>
          <w:szCs w:val="22"/>
        </w:rPr>
      </w:pPr>
    </w:p>
    <w:p w:rsidR="00474F76" w:rsidRPr="007B7CE3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B7CE3" w:rsidRDefault="00474F76" w:rsidP="0043301B">
      <w:pPr>
        <w:rPr>
          <w:rFonts w:asciiTheme="minorHAnsi" w:hAnsiTheme="minorHAnsi"/>
          <w:sz w:val="22"/>
          <w:szCs w:val="22"/>
        </w:rPr>
      </w:pPr>
    </w:p>
    <w:p w:rsidR="001C76C8" w:rsidRPr="007B7CE3" w:rsidRDefault="001C76C8" w:rsidP="005534B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1C76C8" w:rsidRPr="007B7CE3" w:rsidRDefault="001C76C8" w:rsidP="001C76C8">
      <w:pPr>
        <w:pStyle w:val="3"/>
        <w:rPr>
          <w:rFonts w:asciiTheme="minorHAnsi" w:hAnsiTheme="minorHAnsi"/>
          <w:sz w:val="22"/>
          <w:szCs w:val="22"/>
          <w:lang w:val="en-CA" w:eastAsia="en-CA"/>
        </w:rPr>
      </w:pPr>
      <w:bookmarkStart w:id="32" w:name="_Toc247000640"/>
      <w:r w:rsidRPr="007B7CE3">
        <w:rPr>
          <w:rFonts w:asciiTheme="minorHAnsi" w:hAnsiTheme="minorHAnsi"/>
          <w:sz w:val="22"/>
          <w:szCs w:val="22"/>
          <w:lang w:val="en-CA" w:eastAsia="en-CA"/>
        </w:rPr>
        <w:t>Search Functions</w:t>
      </w:r>
      <w:bookmarkEnd w:id="32"/>
    </w:p>
    <w:p w:rsidR="001C76C8" w:rsidRPr="007B7CE3" w:rsidRDefault="001C76C8" w:rsidP="001C76C8">
      <w:pPr>
        <w:rPr>
          <w:rFonts w:asciiTheme="minorHAnsi" w:hAnsiTheme="minorHAnsi"/>
          <w:sz w:val="22"/>
          <w:szCs w:val="22"/>
        </w:rPr>
      </w:pP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Search for a set of rooms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or Staff or Admin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true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searching for a set of rooms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"Home" to be linked to search function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Specifies a price range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3.0 Enters number of entries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4.0 Enters number of beds required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  5.0 Selects a room type from the drop down list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6.0 Enters check-in date and check-out date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7.0 Selects "Search" to search for the rooms</w:t>
      </w:r>
      <w:r w:rsidRPr="007B7CE3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set of rooms according to the specification</w:t>
      </w:r>
    </w:p>
    <w:p w:rsidR="001C76C8" w:rsidRPr="007B7CE3" w:rsidRDefault="001C76C8" w:rsidP="001C76C8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1C76C8" w:rsidRPr="007B7CE3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1C76C8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N/A</w:t>
            </w:r>
          </w:p>
        </w:tc>
      </w:tr>
      <w:tr w:rsidR="001C76C8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1C76C8" w:rsidRPr="007B7CE3" w:rsidRDefault="001C76C8" w:rsidP="001C76C8">
      <w:pPr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searches for guest information (valid input)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retrieving a guest's information by a staff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Enters guest name and guest address in the search bar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2.0 Clicks the "search" button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3.0 Clicks the "view account" button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the guest's account information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5534B6" w:rsidRPr="007B7CE3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5534B6" w:rsidRPr="007B7CE3" w:rsidRDefault="005534B6" w:rsidP="005534B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searches for guest information (invalid input)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retrieving a guest's information by a staff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Enters invalid guest information (guest name and guest address) in the search bar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1.1 Enters only one of the fields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1.2 Leaves all the fields empty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1.3 Enters an incorrect guest name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1.4 Enters an incorrect guest address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>        1.5 Enters incorrect guest name and incorrect guest address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Clicks the "search" button 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"no user is found" or "one or more fields are missing"</w:t>
      </w: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B7CE3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B7CE3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5534B6" w:rsidRPr="007B7CE3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1C76C8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7B7CE3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7B7CE3" w:rsidRDefault="005534B6" w:rsidP="001C76C8">
            <w:pPr>
              <w:widowControl/>
              <w:spacing w:line="240" w:lineRule="auto"/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</w:pPr>
            <w:r w:rsidRPr="007B7CE3">
              <w:rPr>
                <w:rFonts w:asciiTheme="minorHAnsi" w:hAnsiTheme="minorHAns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5534B6" w:rsidRPr="007B7CE3" w:rsidRDefault="005534B6" w:rsidP="005534B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B7CE3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5534B6" w:rsidRPr="007B7CE3" w:rsidRDefault="005534B6" w:rsidP="0043301B">
      <w:pPr>
        <w:rPr>
          <w:rFonts w:asciiTheme="minorHAnsi" w:hAnsiTheme="minorHAnsi"/>
          <w:sz w:val="22"/>
          <w:szCs w:val="22"/>
        </w:rPr>
      </w:pPr>
    </w:p>
    <w:p w:rsidR="007C0716" w:rsidRPr="007B7CE3" w:rsidRDefault="0043301B">
      <w:pPr>
        <w:pStyle w:val="1"/>
        <w:rPr>
          <w:rFonts w:asciiTheme="minorHAnsi" w:hAnsiTheme="minorHAnsi"/>
          <w:sz w:val="22"/>
          <w:szCs w:val="22"/>
        </w:rPr>
      </w:pPr>
      <w:bookmarkStart w:id="33" w:name="_Toc247000641"/>
      <w:r w:rsidRPr="007B7CE3">
        <w:rPr>
          <w:rFonts w:asciiTheme="minorHAnsi" w:hAnsiTheme="minorHAnsi"/>
          <w:sz w:val="22"/>
          <w:szCs w:val="22"/>
        </w:rPr>
        <w:lastRenderedPageBreak/>
        <w:t>Non-functional Requirements</w:t>
      </w:r>
      <w:bookmarkEnd w:id="33"/>
    </w:p>
    <w:p w:rsidR="007C0716" w:rsidRPr="007B7CE3" w:rsidRDefault="0043301B">
      <w:pPr>
        <w:pStyle w:val="2"/>
        <w:rPr>
          <w:rFonts w:asciiTheme="minorHAnsi" w:hAnsiTheme="minorHAnsi"/>
          <w:sz w:val="22"/>
          <w:szCs w:val="22"/>
        </w:rPr>
      </w:pPr>
      <w:bookmarkStart w:id="34" w:name="_Toc247000642"/>
      <w:r w:rsidRPr="007B7CE3">
        <w:rPr>
          <w:rFonts w:asciiTheme="minorHAnsi" w:hAnsiTheme="minorHAnsi"/>
          <w:sz w:val="22"/>
          <w:szCs w:val="22"/>
        </w:rPr>
        <w:t>Performance</w:t>
      </w:r>
      <w:bookmarkEnd w:id="34"/>
    </w:p>
    <w:p w:rsidR="007C0716" w:rsidRPr="007B7CE3" w:rsidRDefault="007C0716">
      <w:pPr>
        <w:pStyle w:val="2"/>
        <w:rPr>
          <w:rFonts w:asciiTheme="minorHAnsi" w:hAnsiTheme="minorHAnsi"/>
          <w:sz w:val="22"/>
          <w:szCs w:val="22"/>
        </w:rPr>
      </w:pPr>
      <w:bookmarkStart w:id="35" w:name="_Toc247000643"/>
      <w:r w:rsidRPr="007B7CE3">
        <w:rPr>
          <w:rFonts w:asciiTheme="minorHAnsi" w:hAnsiTheme="minorHAnsi"/>
          <w:sz w:val="22"/>
          <w:szCs w:val="22"/>
        </w:rPr>
        <w:t>Usability</w:t>
      </w:r>
      <w:bookmarkEnd w:id="35"/>
    </w:p>
    <w:p w:rsidR="007C0716" w:rsidRPr="007B7CE3" w:rsidRDefault="007C0716">
      <w:pPr>
        <w:pStyle w:val="2"/>
        <w:rPr>
          <w:rFonts w:asciiTheme="minorHAnsi" w:hAnsiTheme="minorHAnsi"/>
          <w:sz w:val="22"/>
          <w:szCs w:val="22"/>
        </w:rPr>
      </w:pPr>
      <w:bookmarkStart w:id="36" w:name="_Toc247000644"/>
      <w:r w:rsidRPr="007B7CE3">
        <w:rPr>
          <w:rFonts w:asciiTheme="minorHAnsi" w:hAnsiTheme="minorHAnsi"/>
          <w:sz w:val="22"/>
          <w:szCs w:val="22"/>
        </w:rPr>
        <w:t>Reliability</w:t>
      </w:r>
      <w:bookmarkEnd w:id="36"/>
    </w:p>
    <w:p w:rsidR="007C0716" w:rsidRPr="007B7CE3" w:rsidRDefault="007C0716">
      <w:pPr>
        <w:pStyle w:val="2"/>
        <w:rPr>
          <w:rFonts w:asciiTheme="minorHAnsi" w:hAnsiTheme="minorHAnsi"/>
          <w:sz w:val="22"/>
          <w:szCs w:val="22"/>
        </w:rPr>
      </w:pPr>
      <w:bookmarkStart w:id="37" w:name="_Toc247000645"/>
      <w:r w:rsidRPr="007B7CE3">
        <w:rPr>
          <w:rFonts w:asciiTheme="minorHAnsi" w:hAnsiTheme="minorHAnsi"/>
          <w:sz w:val="22"/>
          <w:szCs w:val="22"/>
        </w:rPr>
        <w:t>Security</w:t>
      </w:r>
      <w:bookmarkEnd w:id="37"/>
    </w:p>
    <w:p w:rsidR="007C0716" w:rsidRPr="007B7CE3" w:rsidRDefault="007C0716">
      <w:pPr>
        <w:pStyle w:val="2"/>
        <w:rPr>
          <w:rFonts w:asciiTheme="minorHAnsi" w:hAnsiTheme="minorHAnsi"/>
          <w:sz w:val="22"/>
          <w:szCs w:val="22"/>
        </w:rPr>
      </w:pPr>
      <w:bookmarkStart w:id="38" w:name="_Toc247000646"/>
      <w:r w:rsidRPr="007B7CE3">
        <w:rPr>
          <w:rFonts w:asciiTheme="minorHAnsi" w:hAnsiTheme="minorHAnsi"/>
          <w:sz w:val="22"/>
          <w:szCs w:val="22"/>
        </w:rPr>
        <w:t>Adaptability</w:t>
      </w:r>
      <w:bookmarkEnd w:id="38"/>
    </w:p>
    <w:p w:rsidR="00A81384" w:rsidRDefault="00A81384"/>
    <w:sectPr w:rsidR="00A81384" w:rsidSect="00DF6D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E6F" w:rsidRDefault="00920E6F">
      <w:pPr>
        <w:spacing w:line="240" w:lineRule="auto"/>
      </w:pPr>
      <w:r>
        <w:separator/>
      </w:r>
    </w:p>
  </w:endnote>
  <w:endnote w:type="continuationSeparator" w:id="1">
    <w:p w:rsidR="00920E6F" w:rsidRDefault="00920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BA" w:rsidRDefault="00A234B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234BA" w:rsidRDefault="00A234BA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234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34BA" w:rsidRDefault="00A234B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34BA" w:rsidRDefault="00A234B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34BA" w:rsidRDefault="00A234B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67890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167890" w:rsidRPr="00167890">
              <w:rPr>
                <w:rStyle w:val="a8"/>
                <w:noProof/>
              </w:rPr>
              <w:t>26</w:t>
            </w:r>
          </w:fldSimple>
        </w:p>
      </w:tc>
    </w:tr>
  </w:tbl>
  <w:p w:rsidR="00A234BA" w:rsidRDefault="00A234BA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BA" w:rsidRDefault="00A234B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E6F" w:rsidRDefault="00920E6F">
      <w:pPr>
        <w:spacing w:line="240" w:lineRule="auto"/>
      </w:pPr>
      <w:r>
        <w:separator/>
      </w:r>
    </w:p>
  </w:footnote>
  <w:footnote w:type="continuationSeparator" w:id="1">
    <w:p w:rsidR="00920E6F" w:rsidRDefault="00920E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BA" w:rsidRDefault="00A234BA">
    <w:pPr>
      <w:rPr>
        <w:sz w:val="24"/>
      </w:rPr>
    </w:pPr>
  </w:p>
  <w:p w:rsidR="00A234BA" w:rsidRDefault="00A234BA">
    <w:pPr>
      <w:pBdr>
        <w:top w:val="single" w:sz="6" w:space="1" w:color="auto"/>
      </w:pBdr>
      <w:rPr>
        <w:sz w:val="24"/>
      </w:rPr>
    </w:pPr>
  </w:p>
  <w:p w:rsidR="00A234BA" w:rsidRDefault="00A234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UBC EECE 419</w:t>
    </w:r>
  </w:p>
  <w:p w:rsidR="00A234BA" w:rsidRDefault="00A234BA">
    <w:pPr>
      <w:pBdr>
        <w:bottom w:val="single" w:sz="6" w:space="1" w:color="auto"/>
      </w:pBdr>
      <w:jc w:val="right"/>
      <w:rPr>
        <w:sz w:val="24"/>
      </w:rPr>
    </w:pPr>
  </w:p>
  <w:p w:rsidR="00A234BA" w:rsidRDefault="00A234B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234BA">
      <w:tc>
        <w:tcPr>
          <w:tcW w:w="6379" w:type="dxa"/>
        </w:tcPr>
        <w:p w:rsidR="00A234BA" w:rsidRDefault="00A234BA" w:rsidP="00A81384">
          <w:r>
            <w:t>X-Reserve</w:t>
          </w:r>
        </w:p>
      </w:tc>
      <w:tc>
        <w:tcPr>
          <w:tcW w:w="3179" w:type="dxa"/>
        </w:tcPr>
        <w:p w:rsidR="00A234BA" w:rsidRDefault="00A234BA">
          <w:pPr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</w:tr>
    <w:tr w:rsidR="00A234BA">
      <w:tc>
        <w:tcPr>
          <w:tcW w:w="6379" w:type="dxa"/>
        </w:tcPr>
        <w:p w:rsidR="00A234BA" w:rsidRDefault="00A234BA" w:rsidP="00A81384">
          <w:fldSimple w:instr=" TITLE  \* MERGEFORMAT ">
            <w:r>
              <w:t xml:space="preserve">Software </w:t>
            </w:r>
          </w:fldSimple>
          <w:r>
            <w:t>Testing</w:t>
          </w:r>
        </w:p>
      </w:tc>
      <w:tc>
        <w:tcPr>
          <w:tcW w:w="3179" w:type="dxa"/>
        </w:tcPr>
        <w:p w:rsidR="00A234BA" w:rsidRDefault="00A234BA" w:rsidP="00A81384">
          <w:r>
            <w:t xml:space="preserve">  Date:  20-11-2009</w:t>
          </w:r>
        </w:p>
      </w:tc>
    </w:tr>
  </w:tbl>
  <w:p w:rsidR="00A234BA" w:rsidRDefault="00A234BA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4BA" w:rsidRDefault="00A234B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1E21803"/>
    <w:multiLevelType w:val="multilevel"/>
    <w:tmpl w:val="CBE4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E253914"/>
    <w:multiLevelType w:val="hybridMultilevel"/>
    <w:tmpl w:val="CA90A7E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8"/>
  </w:num>
  <w:num w:numId="6">
    <w:abstractNumId w:val="23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6"/>
  </w:num>
  <w:num w:numId="13">
    <w:abstractNumId w:val="32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5"/>
  </w:num>
  <w:num w:numId="20">
    <w:abstractNumId w:val="17"/>
  </w:num>
  <w:num w:numId="21">
    <w:abstractNumId w:val="15"/>
  </w:num>
  <w:num w:numId="22">
    <w:abstractNumId w:val="30"/>
  </w:num>
  <w:num w:numId="23">
    <w:abstractNumId w:val="14"/>
  </w:num>
  <w:num w:numId="24">
    <w:abstractNumId w:val="10"/>
  </w:num>
  <w:num w:numId="25">
    <w:abstractNumId w:val="29"/>
  </w:num>
  <w:num w:numId="26">
    <w:abstractNumId w:val="19"/>
  </w:num>
  <w:num w:numId="27">
    <w:abstractNumId w:val="12"/>
  </w:num>
  <w:num w:numId="28">
    <w:abstractNumId w:val="18"/>
  </w:num>
  <w:num w:numId="29">
    <w:abstractNumId w:val="13"/>
  </w:num>
  <w:num w:numId="30">
    <w:abstractNumId w:val="26"/>
  </w:num>
  <w:num w:numId="31">
    <w:abstractNumId w:val="9"/>
  </w:num>
  <w:num w:numId="32">
    <w:abstractNumId w:val="7"/>
  </w:num>
  <w:num w:numId="33">
    <w:abstractNumId w:val="6"/>
  </w:num>
  <w:num w:numId="34">
    <w:abstractNumId w:val="1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301B"/>
    <w:rsid w:val="001444E6"/>
    <w:rsid w:val="00167890"/>
    <w:rsid w:val="0019192E"/>
    <w:rsid w:val="001C76C8"/>
    <w:rsid w:val="0034258C"/>
    <w:rsid w:val="0035534E"/>
    <w:rsid w:val="00414DD7"/>
    <w:rsid w:val="00430F77"/>
    <w:rsid w:val="0043301B"/>
    <w:rsid w:val="00474F76"/>
    <w:rsid w:val="004C4FD7"/>
    <w:rsid w:val="004E0C68"/>
    <w:rsid w:val="005534B6"/>
    <w:rsid w:val="00575B73"/>
    <w:rsid w:val="005849BF"/>
    <w:rsid w:val="00611ECE"/>
    <w:rsid w:val="007B44D4"/>
    <w:rsid w:val="007B7CE3"/>
    <w:rsid w:val="007C0716"/>
    <w:rsid w:val="00873774"/>
    <w:rsid w:val="008F6CD4"/>
    <w:rsid w:val="00920E6F"/>
    <w:rsid w:val="00925A06"/>
    <w:rsid w:val="009556AD"/>
    <w:rsid w:val="009B7734"/>
    <w:rsid w:val="009C6123"/>
    <w:rsid w:val="009F5870"/>
    <w:rsid w:val="00A234BA"/>
    <w:rsid w:val="00A359DD"/>
    <w:rsid w:val="00A36CF2"/>
    <w:rsid w:val="00A81384"/>
    <w:rsid w:val="00A85085"/>
    <w:rsid w:val="00AC6649"/>
    <w:rsid w:val="00AE2666"/>
    <w:rsid w:val="00B70447"/>
    <w:rsid w:val="00B80147"/>
    <w:rsid w:val="00BB5C3A"/>
    <w:rsid w:val="00BC4DC9"/>
    <w:rsid w:val="00BD57AF"/>
    <w:rsid w:val="00C907F6"/>
    <w:rsid w:val="00CB17FA"/>
    <w:rsid w:val="00D70977"/>
    <w:rsid w:val="00DF6DD0"/>
    <w:rsid w:val="00E52F91"/>
    <w:rsid w:val="00E62016"/>
    <w:rsid w:val="00E65B8B"/>
    <w:rsid w:val="00EC6F38"/>
    <w:rsid w:val="00ED0261"/>
    <w:rsid w:val="00F2319F"/>
    <w:rsid w:val="00F34E26"/>
    <w:rsid w:val="00F601AA"/>
    <w:rsid w:val="00F7665D"/>
    <w:rsid w:val="00FE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D0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DF6DD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DF6DD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F6DD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F6DD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F6DD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F6DD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DF6DD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DF6DD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DF6DD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DF6DD0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DF6DD0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DF6DD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DF6DD0"/>
    <w:pPr>
      <w:ind w:left="900" w:hanging="900"/>
    </w:pPr>
  </w:style>
  <w:style w:type="paragraph" w:styleId="10">
    <w:name w:val="toc 1"/>
    <w:basedOn w:val="a"/>
    <w:next w:val="a"/>
    <w:uiPriority w:val="39"/>
    <w:rsid w:val="00DF6DD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DF6DD0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DF6DD0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semiHidden/>
    <w:rsid w:val="00DF6DD0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DF6DD0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DF6DD0"/>
  </w:style>
  <w:style w:type="paragraph" w:customStyle="1" w:styleId="Tabletext">
    <w:name w:val="Tabletext"/>
    <w:basedOn w:val="a"/>
    <w:rsid w:val="00DF6DD0"/>
    <w:pPr>
      <w:keepLines/>
      <w:spacing w:after="120"/>
    </w:pPr>
  </w:style>
  <w:style w:type="paragraph" w:styleId="a9">
    <w:name w:val="Body Text"/>
    <w:basedOn w:val="a"/>
    <w:semiHidden/>
    <w:rsid w:val="00DF6DD0"/>
    <w:pPr>
      <w:keepLines/>
      <w:spacing w:after="120"/>
      <w:ind w:left="720"/>
    </w:pPr>
  </w:style>
  <w:style w:type="paragraph" w:customStyle="1" w:styleId="Blockquote">
    <w:name w:val="Blockquote"/>
    <w:basedOn w:val="a"/>
    <w:rsid w:val="00DF6DD0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rsid w:val="00DF6DD0"/>
    <w:pPr>
      <w:ind w:left="720" w:hanging="432"/>
    </w:pPr>
  </w:style>
  <w:style w:type="paragraph" w:customStyle="1" w:styleId="Bullet2">
    <w:name w:val="Bullet2"/>
    <w:basedOn w:val="a"/>
    <w:rsid w:val="00DF6DD0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DF6DD0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DF6DD0"/>
    <w:rPr>
      <w:sz w:val="20"/>
      <w:vertAlign w:val="superscript"/>
    </w:rPr>
  </w:style>
  <w:style w:type="paragraph" w:styleId="ac">
    <w:name w:val="footnote text"/>
    <w:basedOn w:val="a"/>
    <w:semiHidden/>
    <w:rsid w:val="00DF6DD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DF6DD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DF6DD0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F6DD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F6DD0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DF6DD0"/>
    <w:pPr>
      <w:ind w:left="600"/>
    </w:pPr>
  </w:style>
  <w:style w:type="paragraph" w:styleId="50">
    <w:name w:val="toc 5"/>
    <w:basedOn w:val="a"/>
    <w:next w:val="a"/>
    <w:autoRedefine/>
    <w:semiHidden/>
    <w:rsid w:val="00DF6DD0"/>
    <w:pPr>
      <w:ind w:left="800"/>
    </w:pPr>
  </w:style>
  <w:style w:type="paragraph" w:styleId="60">
    <w:name w:val="toc 6"/>
    <w:basedOn w:val="a"/>
    <w:next w:val="a"/>
    <w:autoRedefine/>
    <w:semiHidden/>
    <w:rsid w:val="00DF6DD0"/>
    <w:pPr>
      <w:ind w:left="1000"/>
    </w:pPr>
  </w:style>
  <w:style w:type="paragraph" w:styleId="70">
    <w:name w:val="toc 7"/>
    <w:basedOn w:val="a"/>
    <w:next w:val="a"/>
    <w:autoRedefine/>
    <w:semiHidden/>
    <w:rsid w:val="00DF6DD0"/>
    <w:pPr>
      <w:ind w:left="1200"/>
    </w:pPr>
  </w:style>
  <w:style w:type="paragraph" w:styleId="80">
    <w:name w:val="toc 8"/>
    <w:basedOn w:val="a"/>
    <w:next w:val="a"/>
    <w:autoRedefine/>
    <w:semiHidden/>
    <w:rsid w:val="00DF6DD0"/>
    <w:pPr>
      <w:ind w:left="1400"/>
    </w:pPr>
  </w:style>
  <w:style w:type="paragraph" w:styleId="90">
    <w:name w:val="toc 9"/>
    <w:basedOn w:val="a"/>
    <w:next w:val="a"/>
    <w:autoRedefine/>
    <w:semiHidden/>
    <w:rsid w:val="00DF6DD0"/>
    <w:pPr>
      <w:ind w:left="1600"/>
    </w:pPr>
  </w:style>
  <w:style w:type="paragraph" w:styleId="21">
    <w:name w:val="Body Text 2"/>
    <w:basedOn w:val="a"/>
    <w:semiHidden/>
    <w:rsid w:val="00DF6DD0"/>
    <w:rPr>
      <w:i/>
      <w:color w:val="0000FF"/>
    </w:rPr>
  </w:style>
  <w:style w:type="paragraph" w:styleId="ad">
    <w:name w:val="Body Text Indent"/>
    <w:basedOn w:val="a"/>
    <w:semiHidden/>
    <w:rsid w:val="00DF6DD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DF6DD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DF6DD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DF6DD0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DF6DD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81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註解方塊文字 字元"/>
    <w:basedOn w:val="a0"/>
    <w:link w:val="af"/>
    <w:uiPriority w:val="99"/>
    <w:semiHidden/>
    <w:rsid w:val="00A81384"/>
    <w:rPr>
      <w:rFonts w:ascii="Tahoma" w:hAnsi="Tahoma" w:cs="Tahoma"/>
      <w:sz w:val="16"/>
      <w:szCs w:val="16"/>
      <w:lang w:val="en-US" w:eastAsia="en-US"/>
    </w:rPr>
  </w:style>
  <w:style w:type="paragraph" w:customStyle="1" w:styleId="Standard">
    <w:name w:val="Standard"/>
    <w:rsid w:val="00BC4DC9"/>
    <w:pPr>
      <w:suppressAutoHyphens/>
      <w:autoSpaceDN w:val="0"/>
    </w:pPr>
    <w:rPr>
      <w:rFonts w:ascii="Helvetica" w:eastAsia="DejaVu Sans" w:hAnsi="Helvetica" w:cs="DejaVu Sans"/>
      <w:kern w:val="3"/>
      <w:sz w:val="24"/>
      <w:szCs w:val="24"/>
      <w:lang w:val="ru-RU" w:eastAsia="en-US" w:bidi="en-US"/>
    </w:rPr>
  </w:style>
  <w:style w:type="paragraph" w:customStyle="1" w:styleId="TableContents">
    <w:name w:val="Table Contents"/>
    <w:basedOn w:val="Standard"/>
    <w:rsid w:val="00BC4DC9"/>
    <w:pPr>
      <w:suppressLineNumbers/>
    </w:pPr>
  </w:style>
  <w:style w:type="character" w:customStyle="1" w:styleId="Default20Paragraph20Font">
    <w:name w:val="Default_20_Paragraph_20_Font"/>
    <w:rsid w:val="00BC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6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8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8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3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2EC6D-993E-4302-BB5B-7CAFEDE7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rup_sdpln.dot</Template>
  <TotalTime>356</TotalTime>
  <Pages>26</Pages>
  <Words>5634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Owner</dc:creator>
  <cp:lastModifiedBy>babu</cp:lastModifiedBy>
  <cp:revision>26</cp:revision>
  <cp:lastPrinted>2009-11-26T20:08:00Z</cp:lastPrinted>
  <dcterms:created xsi:type="dcterms:W3CDTF">2009-11-26T18:45:00Z</dcterms:created>
  <dcterms:modified xsi:type="dcterms:W3CDTF">2009-11-27T04:37:00Z</dcterms:modified>
</cp:coreProperties>
</file>